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99573C" w14:textId="62299699" w:rsidR="00E279B8" w:rsidRDefault="005A7977" w:rsidP="00E279B8">
      <w:pPr>
        <w:pStyle w:val="Subtitle"/>
      </w:pPr>
      <w:r>
        <w:rPr>
          <w:noProof/>
        </w:rPr>
        <mc:AlternateContent>
          <mc:Choice Requires="wpg">
            <w:drawing>
              <wp:inline distT="0" distB="0" distL="0" distR="0" wp14:anchorId="70836065" wp14:editId="55AADF16">
                <wp:extent cx="1695132" cy="414338"/>
                <wp:effectExtent l="0" t="0" r="635" b="5080"/>
                <wp:docPr id="476265070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5132" cy="414338"/>
                          <a:chOff x="0" y="0"/>
                          <a:chExt cx="5943600" cy="1198880"/>
                        </a:xfrm>
                      </wpg:grpSpPr>
                      <wps:wsp>
                        <wps:cNvPr id="1854928523" name="Text Box 3"/>
                        <wps:cNvSpPr txBox="1"/>
                        <wps:spPr>
                          <a:xfrm>
                            <a:off x="0" y="891540"/>
                            <a:ext cx="5943600" cy="3073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4D4976" w14:textId="7E3B26D7" w:rsidR="005A7977" w:rsidRPr="005A7977" w:rsidRDefault="005A7977" w:rsidP="005A7977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11" w:history="1">
                                <w:r w:rsidRPr="005A7977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Pr="005A7977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12" w:history="1">
                                <w:r w:rsidRPr="005A7977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BY-SA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472180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837473B0-CC2E-450A-ABE3-18F120FF3D39}">
                                <a1611:picAttrSrcUrl xmlns:a1611="http://schemas.microsoft.com/office/drawing/2016/11/main" r:i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91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836065" id="Group 4" o:spid="_x0000_s1026" style="width:133.45pt;height:32.65pt;mso-position-horizontal-relative:char;mso-position-vertical-relative:line" coordsize="59436,11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7" type="#_x0000_t202" style="position:absolute;top:8915;width:59436;height:30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" stroked="f">
                  <v:textbox>
                    <w:txbxContent>
                      <w:p w14:paraId="3F4D4976" w14:textId="7E3B26D7" w:rsidR="005A7977" w:rsidRPr="005A7977" w:rsidRDefault="005A7977" w:rsidP="005A7977">
                        <w:pPr>
                          <w:rPr>
                            <w:sz w:val="18"/>
                            <w:szCs w:val="18"/>
                          </w:rPr>
                        </w:pPr>
                        <w:hyperlink r:id="rId14" w:history="1">
                          <w:r w:rsidRPr="005A7977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Pr="005A7977">
                          <w:rPr>
                            <w:sz w:val="18"/>
                            <w:szCs w:val="18"/>
                          </w:rPr>
                          <w:t xml:space="preserve"> by Unknown Author is licensed under </w:t>
                        </w:r>
                        <w:hyperlink r:id="rId15" w:history="1">
                          <w:r w:rsidRPr="005A7977">
                            <w:rPr>
                              <w:rStyle w:val="Hyperlink"/>
                              <w:sz w:val="18"/>
                              <w:szCs w:val="18"/>
                            </w:rPr>
                            <w:t>CC BY-SA</w:t>
                          </w:r>
                        </w:hyperlink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8" type="#_x0000_t75" style="position:absolute;width:59436;height:8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">
                  <v:imagedata r:id="rId16" o:title=""/>
                </v:shape>
                <w10:anchorlock/>
              </v:group>
            </w:pict>
          </mc:Fallback>
        </mc:AlternateContent>
      </w:r>
    </w:p>
    <w:p w14:paraId="4EB45843" w14:textId="565A0C04" w:rsidR="00E279B8" w:rsidRDefault="00000000" w:rsidP="00E279B8">
      <w:pPr>
        <w:pStyle w:val="Subtitle"/>
      </w:pPr>
      <w:sdt>
        <w:sdtPr>
          <w:id w:val="507413536"/>
          <w:placeholder>
            <w:docPart w:val="F39BEF7DA48C4282B892B24029EC60E8"/>
          </w:placeholder>
          <w15:appearance w15:val="hidden"/>
        </w:sdtPr>
        <w:sdtContent>
          <w:r w:rsidR="005A7977">
            <w:t>08/20/2024</w:t>
          </w:r>
        </w:sdtContent>
      </w:sdt>
    </w:p>
    <w:p w14:paraId="77AAD668" w14:textId="578BD044" w:rsidR="00E279B8" w:rsidRDefault="005A7977" w:rsidP="002B21AE">
      <w:pPr>
        <w:pStyle w:val="Logo"/>
        <w:tabs>
          <w:tab w:val="left" w:pos="6282"/>
        </w:tabs>
      </w:pPr>
      <w:r>
        <mc:AlternateContent>
          <mc:Choice Requires="wps">
            <w:drawing>
              <wp:anchor distT="228600" distB="228600" distL="228600" distR="228600" simplePos="0" relativeHeight="251659264" behindDoc="0" locked="0" layoutInCell="1" allowOverlap="1" wp14:anchorId="2D3121C7" wp14:editId="14842934">
                <wp:simplePos x="0" y="0"/>
                <wp:positionH relativeFrom="margin">
                  <wp:posOffset>1047750</wp:posOffset>
                </wp:positionH>
                <wp:positionV relativeFrom="margin">
                  <wp:posOffset>1395095</wp:posOffset>
                </wp:positionV>
                <wp:extent cx="4385945" cy="1099820"/>
                <wp:effectExtent l="0" t="0" r="14605" b="24130"/>
                <wp:wrapSquare wrapText="bothSides"/>
                <wp:docPr id="46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5945" cy="109982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6F5258" w14:textId="5619767A" w:rsidR="005A7977" w:rsidRPr="005A7977" w:rsidRDefault="005A7977" w:rsidP="005A7977">
                            <w:pPr>
                              <w:spacing w:after="0"/>
                              <w:jc w:val="center"/>
                              <w:rPr>
                                <w:bCs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A7977">
                              <w:rPr>
                                <w:bCs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SCCM Dashboard</w:t>
                            </w:r>
                            <w:r>
                              <w:rPr>
                                <w:bCs/>
                                <w:color w:val="000000" w:themeColor="text1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-POWER BI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121C7" id="Rectangle 12" o:spid="_x0000_s1029" style="position:absolute;left:0;text-align:left;margin-left:82.5pt;margin-top:109.85pt;width:345.35pt;height:86.6pt;z-index:251659264;visibility:visible;mso-wrap-style:square;mso-width-percent:0;mso-height-percent:0;mso-wrap-distance-left:18pt;mso-wrap-distance-top:18pt;mso-wrap-distance-right:18pt;mso-wrap-distance-bottom:1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" fillcolor="white [3201]" strokecolor="#94b6d2 [3204]" strokeweight="1pt">
                <v:textbox inset=",7.2pt,,7.2pt">
                  <w:txbxContent>
                    <w:p w14:paraId="216F5258" w14:textId="5619767A" w:rsidR="005A7977" w:rsidRPr="005A7977" w:rsidRDefault="005A7977" w:rsidP="005A7977">
                      <w:pPr>
                        <w:spacing w:after="0"/>
                        <w:jc w:val="center"/>
                        <w:rPr>
                          <w:bCs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A7977">
                        <w:rPr>
                          <w:bCs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SCCM Dashboard</w:t>
                      </w:r>
                      <w:r>
                        <w:rPr>
                          <w:bCs/>
                          <w:color w:val="000000" w:themeColor="text1"/>
                          <w:sz w:val="48"/>
                          <w:szCs w:val="4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-POWER BI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</w:p>
    <w:p w14:paraId="6FF04C57" w14:textId="0757096C" w:rsidR="00E279B8" w:rsidRDefault="00000000" w:rsidP="00E279B8">
      <w:pPr>
        <w:pStyle w:val="Subtitle"/>
      </w:pPr>
      <w:sdt>
        <w:sdtPr>
          <w:id w:val="-770777410"/>
          <w:placeholder>
            <w:docPart w:val="4866E881403147C890337ED3CB4EBAB8"/>
          </w:placeholder>
          <w15:appearance w15:val="hidden"/>
        </w:sdtPr>
        <w:sdtContent>
          <w:r w:rsidR="005A7977">
            <w:t>SArah Mohammad ABdul Rasheed</w:t>
          </w:r>
        </w:sdtContent>
      </w:sdt>
    </w:p>
    <w:p w14:paraId="07CF7A5E" w14:textId="2C0C7370" w:rsidR="005A7977" w:rsidRPr="005A7977" w:rsidRDefault="005A7977" w:rsidP="005A7977">
      <w:pPr>
        <w:pStyle w:val="Contactinfo"/>
      </w:pPr>
      <w:r w:rsidRPr="005A7977">
        <w:t>Student,</w:t>
      </w:r>
      <w:r w:rsidRPr="005A7977">
        <w:rPr>
          <w:rFonts w:ascii="Arial" w:eastAsiaTheme="minorHAnsi" w:hAnsi="Arial" w:cs="Arial"/>
          <w:color w:val="5F6062"/>
          <w:kern w:val="0"/>
          <w:sz w:val="16"/>
          <w:szCs w:val="16"/>
          <w:lang w:eastAsia="en-US"/>
          <w14:ligatures w14:val="none"/>
        </w:rPr>
        <w:t xml:space="preserve"> </w:t>
      </w:r>
      <w:r w:rsidRPr="005A7977">
        <w:t>Data Analytics &amp; Integration</w:t>
      </w:r>
    </w:p>
    <w:p w14:paraId="3D96157B" w14:textId="77777777" w:rsidR="005A7977" w:rsidRPr="005A7977" w:rsidRDefault="005A7977" w:rsidP="005A7977">
      <w:pPr>
        <w:pStyle w:val="Contactinfo"/>
      </w:pPr>
      <w:r w:rsidRPr="005A7977">
        <w:t>BSG IT, Business Services Group</w:t>
      </w:r>
    </w:p>
    <w:p w14:paraId="41C2E567" w14:textId="77777777" w:rsidR="005A7977" w:rsidRPr="005A7977" w:rsidRDefault="005A7977" w:rsidP="005A7977">
      <w:pPr>
        <w:pStyle w:val="Contactinfo"/>
      </w:pPr>
      <w:r w:rsidRPr="005A7977">
        <w:t>Brookfield Renewable</w:t>
      </w:r>
    </w:p>
    <w:p w14:paraId="4C8038D5" w14:textId="6CE77276" w:rsidR="00E279B8" w:rsidRDefault="00B90C9D" w:rsidP="00714CE5">
      <w:pPr>
        <w:pStyle w:val="Contactinfo"/>
      </w:pPr>
      <w:r>
        <w:t xml:space="preserve"> </w:t>
      </w:r>
    </w:p>
    <w:p w14:paraId="6E1114AC" w14:textId="77777777" w:rsidR="00907CBB" w:rsidRDefault="00907CBB" w:rsidP="00E279B8">
      <w:pPr>
        <w:rPr>
          <w:noProof/>
        </w:rPr>
      </w:pPr>
    </w:p>
    <w:p w14:paraId="4FFC4D7E" w14:textId="77777777" w:rsidR="005A7977" w:rsidRDefault="005A7977" w:rsidP="00E279B8">
      <w:pPr>
        <w:rPr>
          <w:noProof/>
        </w:rPr>
      </w:pPr>
    </w:p>
    <w:p w14:paraId="2F730750" w14:textId="464DA42A" w:rsidR="005A7977" w:rsidRDefault="005A7977" w:rsidP="00E279B8">
      <w:pPr>
        <w:rPr>
          <w:noProof/>
        </w:rPr>
      </w:pPr>
    </w:p>
    <w:p w14:paraId="20530DC3" w14:textId="7CDB6272" w:rsidR="00907CBB" w:rsidRDefault="00000000">
      <w:pPr>
        <w:pStyle w:val="Heading1"/>
      </w:pPr>
      <w:sdt>
        <w:sdtPr>
          <w:alias w:val="Enter title:"/>
          <w:tag w:val=""/>
          <w:id w:val="1901021919"/>
          <w:placeholder>
            <w:docPart w:val="BAFA6BCE8A724D39A17A31349C930299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15:appearance w15:val="hidden"/>
          <w:text/>
        </w:sdtPr>
        <w:sdtContent>
          <w:r w:rsidR="0009198E">
            <w:t>Dashboard pages</w:t>
          </w:r>
        </w:sdtContent>
      </w:sdt>
    </w:p>
    <w:p w14:paraId="4DAD6261" w14:textId="77777777" w:rsidR="005A7977" w:rsidRPr="005A7977" w:rsidRDefault="005A7977" w:rsidP="005A7977">
      <w:r w:rsidRPr="005A7977">
        <w:t>1.All Intune devices registered in Azure Cloud.</w:t>
      </w:r>
    </w:p>
    <w:p w14:paraId="0FA4100A" w14:textId="77777777" w:rsidR="005A7977" w:rsidRPr="005A7977" w:rsidRDefault="005A7977" w:rsidP="005A7977">
      <w:r w:rsidRPr="005A7977">
        <w:t xml:space="preserve">2.All managed and detected apps installed on those devices. </w:t>
      </w:r>
    </w:p>
    <w:p w14:paraId="24081039" w14:textId="77777777" w:rsidR="005A7977" w:rsidRDefault="005A7977" w:rsidP="005A7977">
      <w:r w:rsidRPr="005A7977">
        <w:t>3. Windows Patching on the devices along with the edition, revision and known issues.</w:t>
      </w:r>
    </w:p>
    <w:p w14:paraId="525CA65C" w14:textId="77777777" w:rsidR="005A7977" w:rsidRDefault="005A7977" w:rsidP="005A7977"/>
    <w:p w14:paraId="1878AE36" w14:textId="0EB6D72E" w:rsidR="005A7977" w:rsidRPr="005A7977" w:rsidRDefault="005A7977" w:rsidP="005A7977">
      <w:pPr>
        <w:pStyle w:val="Heading1"/>
        <w:rPr>
          <w:b/>
          <w:bCs/>
        </w:rPr>
      </w:pPr>
      <w:r w:rsidRPr="005A7977">
        <w:t>Data</w:t>
      </w:r>
      <w:r>
        <w:t xml:space="preserve"> </w:t>
      </w:r>
      <w:r w:rsidRPr="005A7977">
        <w:t>Sources</w:t>
      </w:r>
      <w:r w:rsidRPr="005A7977">
        <w:rPr>
          <w:b/>
          <w:bCs/>
        </w:rPr>
        <w:t>:</w:t>
      </w:r>
    </w:p>
    <w:p w14:paraId="68C0115A" w14:textId="77777777" w:rsidR="005A7977" w:rsidRDefault="005A7977" w:rsidP="005A7977">
      <w:pPr>
        <w:pStyle w:val="Heading1"/>
        <w:rPr>
          <w:b/>
          <w:bCs/>
        </w:rPr>
      </w:pPr>
      <w:r w:rsidRPr="005A7977">
        <w:rPr>
          <w:b/>
          <w:bCs/>
        </w:rPr>
        <w:t>1.Graph API Calls</w:t>
      </w:r>
    </w:p>
    <w:p w14:paraId="48D55B30" w14:textId="0AD79CAF" w:rsidR="0009198E" w:rsidRPr="0009198E" w:rsidRDefault="0009198E" w:rsidP="0009198E">
      <w:r>
        <w:t>STEP 1:</w:t>
      </w:r>
    </w:p>
    <w:p w14:paraId="386EECE3" w14:textId="12828F38" w:rsidR="0009198E" w:rsidRDefault="0009198E" w:rsidP="0009198E">
      <w:r w:rsidRPr="00987839">
        <w:drawing>
          <wp:inline distT="0" distB="0" distL="0" distR="0" wp14:anchorId="35BD0726" wp14:editId="7EFFACCC">
            <wp:extent cx="5186363" cy="2929890"/>
            <wp:effectExtent l="0" t="0" r="0" b="3810"/>
            <wp:docPr id="5931332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3320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061" cy="297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331D" w14:textId="4B7FAB89" w:rsidR="0009198E" w:rsidRDefault="0009198E" w:rsidP="0009198E">
      <w:r>
        <w:t>STEP 2:</w:t>
      </w:r>
      <w:r w:rsidRPr="0009198E">
        <w:rPr>
          <w:rFonts w:eastAsiaTheme="minorHAnsi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09198E">
        <w:t xml:space="preserve">Step 1: For Graph Api Calls: Go </w:t>
      </w:r>
      <w:proofErr w:type="gramStart"/>
      <w:r w:rsidRPr="0009198E">
        <w:t>To</w:t>
      </w:r>
      <w:proofErr w:type="gramEnd"/>
      <w:r w:rsidRPr="0009198E">
        <w:t xml:space="preserve"> New Source-&gt;Blank Query-&gt;Advanced Editor</w:t>
      </w:r>
    </w:p>
    <w:p w14:paraId="5F0877E6" w14:textId="7105EC8D" w:rsidR="0009198E" w:rsidRDefault="0009198E" w:rsidP="0009198E">
      <w:r w:rsidRPr="00A06B83">
        <w:drawing>
          <wp:inline distT="0" distB="0" distL="0" distR="0" wp14:anchorId="2882287A" wp14:editId="09B89D51">
            <wp:extent cx="2638425" cy="1758949"/>
            <wp:effectExtent l="0" t="0" r="0" b="0"/>
            <wp:docPr id="187428177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8177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059" cy="177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6B83">
        <w:drawing>
          <wp:inline distT="0" distB="0" distL="0" distR="0" wp14:anchorId="0B50D5F0" wp14:editId="1AEE8561">
            <wp:extent cx="2663190" cy="1776282"/>
            <wp:effectExtent l="0" t="0" r="3810" b="0"/>
            <wp:docPr id="2088108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0827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6627" cy="179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C9CC" w14:textId="77777777" w:rsidR="0009198E" w:rsidRDefault="0009198E" w:rsidP="0009198E"/>
    <w:p w14:paraId="0C39D311" w14:textId="77777777" w:rsidR="0009198E" w:rsidRDefault="0009198E" w:rsidP="0009198E"/>
    <w:p w14:paraId="699F0D31" w14:textId="77777777" w:rsidR="0009198E" w:rsidRDefault="0009198E" w:rsidP="0009198E"/>
    <w:p w14:paraId="02269A1F" w14:textId="77777777" w:rsidR="0009198E" w:rsidRDefault="0009198E" w:rsidP="0009198E"/>
    <w:p w14:paraId="16A44793" w14:textId="77777777" w:rsidR="0009198E" w:rsidRPr="005A7977" w:rsidRDefault="0009198E" w:rsidP="0009198E"/>
    <w:p w14:paraId="2EED68BD" w14:textId="67C16943" w:rsidR="00E74353" w:rsidRDefault="00E74353" w:rsidP="005A7977">
      <w:r>
        <w:lastRenderedPageBreak/>
        <w:t>STEP 3:</w:t>
      </w:r>
    </w:p>
    <w:p w14:paraId="2B668B54" w14:textId="0FF11633" w:rsidR="005A7977" w:rsidRDefault="005A7977" w:rsidP="005A7977">
      <w:r w:rsidRPr="005A7977">
        <w:t>a) For</w:t>
      </w:r>
      <w:r w:rsidRPr="005A7977">
        <w:t xml:space="preserve"> Devices</w:t>
      </w:r>
      <w:r>
        <w:t>:</w:t>
      </w:r>
      <w:r w:rsidR="00420888" w:rsidRPr="00420888">
        <w:t xml:space="preserve"> </w:t>
      </w:r>
      <w:hyperlink r:id="rId20" w:history="1">
        <w:r w:rsidR="00420888" w:rsidRPr="00084F9E">
          <w:rPr>
            <w:rStyle w:val="Hyperlink"/>
          </w:rPr>
          <w:t>https://graph.microsoft.com/beta/user</w:t>
        </w:r>
      </w:hyperlink>
    </w:p>
    <w:p w14:paraId="358AC3B8" w14:textId="0BC0099C" w:rsidR="00AF799F" w:rsidRDefault="00AF799F" w:rsidP="005A7977">
      <w:pPr>
        <w:rPr>
          <w:lang w:val="fr-FR"/>
        </w:rPr>
      </w:pPr>
      <w:r w:rsidRPr="00AF799F">
        <w:rPr>
          <w:lang w:val="fr-FR"/>
        </w:rPr>
        <w:t xml:space="preserve">[License </w:t>
      </w:r>
      <w:proofErr w:type="spellStart"/>
      <w:r w:rsidRPr="00AF799F">
        <w:rPr>
          <w:lang w:val="fr-FR"/>
        </w:rPr>
        <w:t>assignment</w:t>
      </w:r>
      <w:proofErr w:type="spellEnd"/>
      <w:r w:rsidRPr="00AF799F">
        <w:rPr>
          <w:lang w:val="fr-FR"/>
        </w:rPr>
        <w:t xml:space="preserve">, </w:t>
      </w:r>
      <w:proofErr w:type="spellStart"/>
      <w:r w:rsidRPr="00AF799F">
        <w:rPr>
          <w:lang w:val="fr-FR"/>
        </w:rPr>
        <w:t>Onpremise</w:t>
      </w:r>
      <w:proofErr w:type="spellEnd"/>
      <w:r w:rsidRPr="00AF799F">
        <w:rPr>
          <w:lang w:val="fr-FR"/>
        </w:rPr>
        <w:t xml:space="preserve"> Extension </w:t>
      </w:r>
      <w:proofErr w:type="spellStart"/>
      <w:r w:rsidRPr="00AF799F">
        <w:rPr>
          <w:lang w:val="fr-FR"/>
        </w:rPr>
        <w:t>attri</w:t>
      </w:r>
      <w:r>
        <w:rPr>
          <w:lang w:val="fr-FR"/>
        </w:rPr>
        <w:t>bute-represents</w:t>
      </w:r>
      <w:proofErr w:type="spellEnd"/>
      <w:r>
        <w:rPr>
          <w:lang w:val="fr-FR"/>
        </w:rPr>
        <w:t xml:space="preserve"> Business Group]</w:t>
      </w:r>
    </w:p>
    <w:p w14:paraId="0796283D" w14:textId="27EE4D7B" w:rsidR="00420888" w:rsidRDefault="0009198E" w:rsidP="0009198E">
      <w:pPr>
        <w:ind w:left="0"/>
      </w:pPr>
      <w:r>
        <w:rPr>
          <w:lang w:val="fr-FR"/>
        </w:rPr>
        <w:t xml:space="preserve">  </w:t>
      </w:r>
      <w:r w:rsidR="00420888">
        <w:t>b) Managers:</w:t>
      </w:r>
      <w:r w:rsidR="00420888" w:rsidRPr="00420888">
        <w:t xml:space="preserve"> </w:t>
      </w:r>
      <w:hyperlink r:id="rId21" w:history="1">
        <w:r w:rsidR="00420888" w:rsidRPr="00084F9E">
          <w:rPr>
            <w:rStyle w:val="Hyperlink"/>
          </w:rPr>
          <w:t>https://graph.microsoft.com/beta/users?$select=id,manager</w:t>
        </w:r>
      </w:hyperlink>
    </w:p>
    <w:p w14:paraId="55078E21" w14:textId="2B57B4E8" w:rsidR="00420888" w:rsidRDefault="00420888" w:rsidP="005A7977">
      <w:r>
        <w:t xml:space="preserve">                        Managers Display Name and Email are added as columns through Lookup Value</w:t>
      </w:r>
    </w:p>
    <w:p w14:paraId="18F15D61" w14:textId="2A4183CE" w:rsidR="00420888" w:rsidRDefault="00420888" w:rsidP="005A7977">
      <w:pPr>
        <w:rPr>
          <w:noProof/>
        </w:rPr>
      </w:pPr>
      <w:r w:rsidRPr="00420888">
        <w:drawing>
          <wp:inline distT="0" distB="0" distL="0" distR="0" wp14:anchorId="190F260F" wp14:editId="794CC5B9">
            <wp:extent cx="5916988" cy="3676650"/>
            <wp:effectExtent l="0" t="0" r="7620" b="0"/>
            <wp:docPr id="1234753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5312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69121" cy="370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888">
        <w:rPr>
          <w:noProof/>
        </w:rPr>
        <w:t xml:space="preserve"> </w:t>
      </w:r>
      <w:r w:rsidRPr="00420888">
        <w:drawing>
          <wp:inline distT="0" distB="0" distL="0" distR="0" wp14:anchorId="53B359D5" wp14:editId="5E0D2EF8">
            <wp:extent cx="5939176" cy="1704975"/>
            <wp:effectExtent l="0" t="0" r="4445" b="0"/>
            <wp:docPr id="563331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3176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5746" cy="172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30A4" w14:textId="77777777" w:rsidR="00420888" w:rsidRPr="005A7977" w:rsidRDefault="00420888" w:rsidP="005A7977"/>
    <w:p w14:paraId="17FBE2FF" w14:textId="69496933" w:rsidR="005A7977" w:rsidRPr="005A7977" w:rsidRDefault="005A7977" w:rsidP="005A7977">
      <w:r w:rsidRPr="005A7977">
        <w:t>b) For</w:t>
      </w:r>
      <w:r w:rsidRPr="005A7977">
        <w:t xml:space="preserve"> Managed Devices</w:t>
      </w:r>
      <w:r w:rsidR="00AF799F">
        <w:t>:</w:t>
      </w:r>
      <w:r w:rsidR="00AF799F" w:rsidRPr="00AF799F">
        <w:t xml:space="preserve"> </w:t>
      </w:r>
      <w:r w:rsidR="00AF799F" w:rsidRPr="00AF799F">
        <w:t>https://graph.microsoft.com/v1.0/deviceManagement/managedDevices</w:t>
      </w:r>
    </w:p>
    <w:p w14:paraId="72DC6A5C" w14:textId="4B350413" w:rsidR="005A7977" w:rsidRDefault="005A7977" w:rsidP="005A7977">
      <w:r w:rsidRPr="005A7977">
        <w:t xml:space="preserve">d)For </w:t>
      </w:r>
      <w:r w:rsidRPr="005A7977">
        <w:t>Mobile (</w:t>
      </w:r>
      <w:r w:rsidRPr="005A7977">
        <w:t>Managed)Apps</w:t>
      </w:r>
      <w:r w:rsidR="00AF799F">
        <w:t>:</w:t>
      </w:r>
      <w:r w:rsidR="00AF799F" w:rsidRPr="00AF799F">
        <w:t xml:space="preserve"> </w:t>
      </w:r>
      <w:r w:rsidR="00AF799F" w:rsidRPr="00AF799F">
        <w:t>https://graph.microsoft.com/v1.0/deviceAppManagement/mobileApps</w:t>
      </w:r>
      <w:r w:rsidR="00AF799F">
        <w:t>,</w:t>
      </w:r>
      <w:r w:rsidR="00AF799F" w:rsidRPr="00AF799F">
        <w:t xml:space="preserve"> </w:t>
      </w:r>
      <w:hyperlink r:id="rId24" w:history="1">
        <w:r w:rsidR="0009198E" w:rsidRPr="00084F9E">
          <w:rPr>
            <w:rStyle w:val="Hyperlink"/>
          </w:rPr>
          <w:t>https://graph.microsoft.com/v1.0/deviceAppManagement/managedAppRegistrations</w:t>
        </w:r>
      </w:hyperlink>
    </w:p>
    <w:p w14:paraId="733DA9DF" w14:textId="77777777" w:rsidR="0009198E" w:rsidRDefault="0009198E" w:rsidP="005A7977"/>
    <w:p w14:paraId="5374584E" w14:textId="77777777" w:rsidR="0009198E" w:rsidRDefault="0009198E" w:rsidP="005A7977"/>
    <w:p w14:paraId="2B9F8073" w14:textId="77777777" w:rsidR="0009198E" w:rsidRDefault="0009198E" w:rsidP="005A7977"/>
    <w:p w14:paraId="6E251D7B" w14:textId="77777777" w:rsidR="0009198E" w:rsidRDefault="0009198E" w:rsidP="005A7977"/>
    <w:p w14:paraId="238EDBD2" w14:textId="77777777" w:rsidR="0009198E" w:rsidRPr="005A7977" w:rsidRDefault="0009198E" w:rsidP="005A7977"/>
    <w:p w14:paraId="0CE94EED" w14:textId="67C143B4" w:rsidR="005A7977" w:rsidRDefault="005A7977" w:rsidP="005A7977">
      <w:r w:rsidRPr="005A7977">
        <w:t>e) For</w:t>
      </w:r>
      <w:r w:rsidRPr="005A7977">
        <w:t xml:space="preserve"> Detected </w:t>
      </w:r>
      <w:r w:rsidR="00D60191" w:rsidRPr="005A7977">
        <w:t>Apps</w:t>
      </w:r>
      <w:r w:rsidR="00D60191">
        <w:t>: Through</w:t>
      </w:r>
      <w:r w:rsidR="00AF799F">
        <w:t xml:space="preserve"> power </w:t>
      </w:r>
      <w:proofErr w:type="gramStart"/>
      <w:r w:rsidR="00AF799F">
        <w:t>Automate:detected</w:t>
      </w:r>
      <w:proofErr w:type="gramEnd"/>
      <w:r w:rsidR="00AF799F">
        <w:t>_apps_flow</w:t>
      </w:r>
      <w:r w:rsidR="00D60191">
        <w:t>:</w:t>
      </w:r>
    </w:p>
    <w:p w14:paraId="37727E93" w14:textId="0FCD0083" w:rsidR="005D4029" w:rsidRPr="005D4029" w:rsidRDefault="005D4029" w:rsidP="005D4029">
      <w:r w:rsidRPr="005D4029">
        <w:drawing>
          <wp:inline distT="0" distB="0" distL="0" distR="0" wp14:anchorId="66FFF53B" wp14:editId="5A117A5D">
            <wp:extent cx="2322177" cy="3462020"/>
            <wp:effectExtent l="0" t="0" r="2540" b="5080"/>
            <wp:docPr id="115547472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74725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061" cy="35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4029">
        <w:rPr>
          <w:rFonts w:ascii="Times New Roman" w:eastAsia="Times New Roman" w:hAnsi="Times New Roman" w:cs="Times New Roman"/>
          <w:kern w:val="0"/>
          <w:sz w:val="24"/>
          <w:szCs w:val="24"/>
          <w:lang w:eastAsia="en-US"/>
          <w14:ligatures w14:val="none"/>
        </w:rPr>
        <w:t xml:space="preserve"> </w:t>
      </w:r>
      <w:r w:rsidRPr="005D4029">
        <w:drawing>
          <wp:inline distT="0" distB="0" distL="0" distR="0" wp14:anchorId="3D566BCD" wp14:editId="788555EC">
            <wp:extent cx="3367088" cy="3525520"/>
            <wp:effectExtent l="0" t="0" r="5080" b="0"/>
            <wp:docPr id="114738912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389126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582" cy="3528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FCAA1" w14:textId="3E6EA4D8" w:rsidR="005D4029" w:rsidRPr="005D4029" w:rsidRDefault="005D4029" w:rsidP="005D4029"/>
    <w:p w14:paraId="41FA4321" w14:textId="77B0406D" w:rsidR="00D60191" w:rsidRDefault="00317865" w:rsidP="005A7977">
      <w:pPr>
        <w:rPr>
          <w:noProof/>
        </w:rPr>
      </w:pPr>
      <w:r>
        <w:t xml:space="preserve">Define folder </w:t>
      </w:r>
      <w:proofErr w:type="gramStart"/>
      <w:r>
        <w:t>path  where</w:t>
      </w:r>
      <w:proofErr w:type="gramEnd"/>
      <w:r>
        <w:t xml:space="preserve"> report is downloaded</w:t>
      </w:r>
      <w:r w:rsidRPr="00317865">
        <w:rPr>
          <w:noProof/>
        </w:rPr>
        <w:t xml:space="preserve"> </w:t>
      </w:r>
      <w:r w:rsidRPr="00317865">
        <w:drawing>
          <wp:inline distT="0" distB="0" distL="0" distR="0" wp14:anchorId="2E83CD69" wp14:editId="120CD5CA">
            <wp:extent cx="5943600" cy="495935"/>
            <wp:effectExtent l="0" t="0" r="0" b="0"/>
            <wp:docPr id="150616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60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974C" w14:textId="77777777" w:rsidR="00240ABB" w:rsidRDefault="00240ABB" w:rsidP="005A7977">
      <w:pPr>
        <w:rPr>
          <w:noProof/>
        </w:rPr>
      </w:pPr>
    </w:p>
    <w:p w14:paraId="67189E35" w14:textId="77777777" w:rsidR="00240ABB" w:rsidRDefault="00240ABB" w:rsidP="005A7977">
      <w:pPr>
        <w:rPr>
          <w:noProof/>
        </w:rPr>
      </w:pPr>
    </w:p>
    <w:p w14:paraId="64B28D90" w14:textId="77777777" w:rsidR="00E74353" w:rsidRDefault="00E74353" w:rsidP="00E74353">
      <w:pPr>
        <w:rPr>
          <w:noProof/>
        </w:rPr>
      </w:pPr>
      <w:r>
        <w:rPr>
          <w:noProof/>
        </w:rPr>
        <w:t>STEP 4:</w:t>
      </w:r>
      <w:r w:rsidRPr="00E74353">
        <w:t xml:space="preserve"> </w:t>
      </w:r>
      <w:r w:rsidRPr="00A06B83">
        <w:drawing>
          <wp:inline distT="0" distB="0" distL="0" distR="0" wp14:anchorId="5AEC560B" wp14:editId="71BBD0BE">
            <wp:extent cx="5314950" cy="1766887"/>
            <wp:effectExtent l="0" t="0" r="0" b="5080"/>
            <wp:docPr id="2224992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9923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50127" cy="177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852E" w14:textId="4684836C" w:rsidR="005A7977" w:rsidRDefault="005A7977" w:rsidP="00E74353">
      <w:pPr>
        <w:rPr>
          <w:noProof/>
        </w:rPr>
      </w:pPr>
      <w:r w:rsidRPr="005A7977">
        <w:lastRenderedPageBreak/>
        <w:t>f) For</w:t>
      </w:r>
      <w:r w:rsidRPr="005A7977">
        <w:t xml:space="preserve"> Windows </w:t>
      </w:r>
      <w:r w:rsidR="00317865">
        <w:t xml:space="preserve">Feature </w:t>
      </w:r>
      <w:proofErr w:type="gramStart"/>
      <w:r w:rsidR="00317865">
        <w:t>Updates</w:t>
      </w:r>
      <w:r w:rsidR="0009198E">
        <w:t>(</w:t>
      </w:r>
      <w:proofErr w:type="gramEnd"/>
      <w:r w:rsidR="0009198E">
        <w:t>Patch Tuesday)</w:t>
      </w:r>
      <w:r w:rsidRPr="005A7977">
        <w:t>:</w:t>
      </w:r>
      <w:r w:rsidR="00317865" w:rsidRPr="00317865">
        <w:t xml:space="preserve"> </w:t>
      </w:r>
      <w:hyperlink r:id="rId29" w:history="1">
        <w:r w:rsidR="00240ABB" w:rsidRPr="00084F9E">
          <w:rPr>
            <w:rStyle w:val="Hyperlink"/>
          </w:rPr>
          <w:t>https://graph.microsoft.com/beta/admin/windows/updates/products</w:t>
        </w:r>
      </w:hyperlink>
    </w:p>
    <w:p w14:paraId="623632A5" w14:textId="68345D99" w:rsidR="00240ABB" w:rsidRPr="005A7977" w:rsidRDefault="00240ABB" w:rsidP="005A7977">
      <w:r>
        <w:rPr>
          <w:noProof/>
          <w:lang w:eastAsia="en-US"/>
        </w:rPr>
        <w:drawing>
          <wp:inline distT="0" distB="0" distL="0" distR="0" wp14:anchorId="3BF7B13D" wp14:editId="6930D289">
            <wp:extent cx="6248400" cy="4819650"/>
            <wp:effectExtent l="38100" t="0" r="19050" b="0"/>
            <wp:docPr id="509164468" name="Diagram 509164468" descr="Change mananagement process flow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" r:lo="rId31" r:qs="rId32" r:cs="rId33"/>
              </a:graphicData>
            </a:graphic>
          </wp:inline>
        </w:drawing>
      </w:r>
    </w:p>
    <w:p w14:paraId="3653208F" w14:textId="77777777" w:rsidR="005A7977" w:rsidRPr="005A7977" w:rsidRDefault="005A7977" w:rsidP="005A7977">
      <w:pPr>
        <w:pStyle w:val="Heading1"/>
        <w:rPr>
          <w:b/>
          <w:bCs/>
        </w:rPr>
      </w:pPr>
      <w:r w:rsidRPr="005A7977">
        <w:rPr>
          <w:b/>
          <w:bCs/>
        </w:rPr>
        <w:t>2. From intune Data Warehouse</w:t>
      </w:r>
    </w:p>
    <w:p w14:paraId="2E14E8B0" w14:textId="77777777" w:rsidR="005A7977" w:rsidRPr="005A7977" w:rsidRDefault="005A7977" w:rsidP="005A7977"/>
    <w:p w14:paraId="566FE469" w14:textId="0C11D9C9" w:rsidR="005A7977" w:rsidRDefault="00317865" w:rsidP="005A7977">
      <w:r w:rsidRPr="00317865">
        <w:rPr>
          <w:b/>
          <w:bCs/>
          <w:u w:val="single"/>
        </w:rPr>
        <w:t>OData Feed for Intune Reporting:</w:t>
      </w:r>
      <w:r w:rsidRPr="00317865">
        <w:t xml:space="preserve"> </w:t>
      </w:r>
      <w:r w:rsidRPr="00317865">
        <w:t>https://fef.msua05.manage.microsoft.com/ReportingService/DataWarehouseFEService?api-version=v1.0</w:t>
      </w:r>
    </w:p>
    <w:p w14:paraId="4BEBE56B" w14:textId="77777777" w:rsidR="005A7977" w:rsidRDefault="005A7977" w:rsidP="005A7977"/>
    <w:p w14:paraId="5E5BA499" w14:textId="77777777" w:rsidR="005A7977" w:rsidRPr="005A7977" w:rsidRDefault="005A7977" w:rsidP="005A7977"/>
    <w:p w14:paraId="644F94F1" w14:textId="45D5AA06" w:rsidR="00907CBB" w:rsidRDefault="000913F3">
      <w:r>
        <w:t xml:space="preserve"> </w:t>
      </w:r>
    </w:p>
    <w:p w14:paraId="1A657C84" w14:textId="697E0A80" w:rsidR="00907CBB" w:rsidRDefault="00907CBB"/>
    <w:p w14:paraId="4977F5F9" w14:textId="77777777" w:rsidR="0009198E" w:rsidRDefault="0009198E"/>
    <w:p w14:paraId="3D310076" w14:textId="77777777" w:rsidR="0009198E" w:rsidRDefault="0009198E"/>
    <w:p w14:paraId="0C024D26" w14:textId="77777777" w:rsidR="0009198E" w:rsidRDefault="0009198E"/>
    <w:p w14:paraId="403D9863" w14:textId="77777777" w:rsidR="0009198E" w:rsidRDefault="0009198E"/>
    <w:p w14:paraId="37808710" w14:textId="77777777" w:rsidR="0009198E" w:rsidRDefault="0009198E"/>
    <w:p w14:paraId="668C2C24" w14:textId="64A95682" w:rsidR="0009198E" w:rsidRDefault="0009198E" w:rsidP="0009198E">
      <w:pPr>
        <w:pStyle w:val="Heading1"/>
      </w:pPr>
      <w:sdt>
        <w:sdtPr>
          <w:alias w:val="Enter title:"/>
          <w:tag w:val=""/>
          <w:id w:val="1924292365"/>
          <w:placeholder>
            <w:docPart w:val="33DD5CD0C0D64671B1FED335E4A58BC7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15:appearance w15:val="hidden"/>
          <w:text/>
        </w:sdtPr>
        <w:sdtContent>
          <w:r>
            <w:t>Dashboard pages</w:t>
          </w:r>
        </w:sdtContent>
      </w:sdt>
    </w:p>
    <w:p w14:paraId="378D8D49" w14:textId="77777777" w:rsidR="0009198E" w:rsidRDefault="0009198E"/>
    <w:p w14:paraId="72B11544" w14:textId="61B10A7E" w:rsidR="00907CBB" w:rsidRDefault="000913F3">
      <w:pPr>
        <w:rPr>
          <w:b/>
          <w:bCs/>
          <w:sz w:val="36"/>
          <w:szCs w:val="36"/>
        </w:rPr>
      </w:pPr>
      <w:r w:rsidRPr="00E74353">
        <w:rPr>
          <w:b/>
          <w:bCs/>
          <w:sz w:val="36"/>
          <w:szCs w:val="36"/>
        </w:rPr>
        <w:t xml:space="preserve"> </w:t>
      </w:r>
      <w:r w:rsidR="00E74353" w:rsidRPr="00E74353">
        <w:rPr>
          <w:b/>
          <w:bCs/>
          <w:sz w:val="36"/>
          <w:szCs w:val="36"/>
        </w:rPr>
        <w:t>DEVICES</w:t>
      </w:r>
    </w:p>
    <w:p w14:paraId="3DBF2DAE" w14:textId="6A4853C2" w:rsidR="00E74353" w:rsidRDefault="00E74353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3C23ABA" wp14:editId="4F2DDAEE">
            <wp:extent cx="6209665" cy="6729412"/>
            <wp:effectExtent l="0" t="0" r="635" b="0"/>
            <wp:docPr id="1926115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1588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796" cy="6738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77063" w14:textId="5AF3D709" w:rsidR="00E74353" w:rsidRDefault="00E74353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78D5F31" wp14:editId="1D2F83F1">
            <wp:extent cx="5943600" cy="6005513"/>
            <wp:effectExtent l="0" t="0" r="0" b="0"/>
            <wp:docPr id="31678122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81226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584" cy="600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3AC96" w14:textId="77777777" w:rsidR="00AF4DE8" w:rsidRDefault="00AF4DE8">
      <w:pPr>
        <w:rPr>
          <w:b/>
          <w:bCs/>
          <w:sz w:val="36"/>
          <w:szCs w:val="36"/>
        </w:rPr>
      </w:pPr>
    </w:p>
    <w:p w14:paraId="43D0AE96" w14:textId="77777777" w:rsidR="00AF4DE8" w:rsidRDefault="00AF4DE8">
      <w:pPr>
        <w:rPr>
          <w:b/>
          <w:bCs/>
          <w:sz w:val="36"/>
          <w:szCs w:val="36"/>
        </w:rPr>
      </w:pPr>
    </w:p>
    <w:p w14:paraId="587BDC1E" w14:textId="77777777" w:rsidR="00AF4DE8" w:rsidRDefault="00AF4DE8">
      <w:pPr>
        <w:rPr>
          <w:b/>
          <w:bCs/>
          <w:sz w:val="36"/>
          <w:szCs w:val="36"/>
        </w:rPr>
      </w:pPr>
    </w:p>
    <w:p w14:paraId="1248D74D" w14:textId="77777777" w:rsidR="00AF4DE8" w:rsidRDefault="00AF4DE8">
      <w:pPr>
        <w:rPr>
          <w:b/>
          <w:bCs/>
          <w:sz w:val="36"/>
          <w:szCs w:val="36"/>
        </w:rPr>
      </w:pPr>
    </w:p>
    <w:p w14:paraId="17A3BCEB" w14:textId="77777777" w:rsidR="00AF4DE8" w:rsidRDefault="00AF4DE8">
      <w:pPr>
        <w:rPr>
          <w:b/>
          <w:bCs/>
          <w:sz w:val="36"/>
          <w:szCs w:val="36"/>
        </w:rPr>
      </w:pPr>
    </w:p>
    <w:p w14:paraId="4D167B3A" w14:textId="77777777" w:rsidR="00AF4DE8" w:rsidRDefault="00AF4DE8">
      <w:pPr>
        <w:rPr>
          <w:b/>
          <w:bCs/>
          <w:sz w:val="36"/>
          <w:szCs w:val="36"/>
        </w:rPr>
      </w:pPr>
    </w:p>
    <w:p w14:paraId="7A3E5363" w14:textId="4F298728" w:rsidR="00E74353" w:rsidRDefault="00AF4DE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Mobile Apps/Managed Apps</w:t>
      </w:r>
    </w:p>
    <w:p w14:paraId="639BDDA6" w14:textId="35E730BC" w:rsidR="00AF4DE8" w:rsidRDefault="00AF4DE8">
      <w:pPr>
        <w:rPr>
          <w:b/>
          <w:bCs/>
          <w:sz w:val="36"/>
          <w:szCs w:val="36"/>
        </w:rPr>
      </w:pPr>
    </w:p>
    <w:p w14:paraId="7FD9DB92" w14:textId="5CFDB09F" w:rsidR="00E74353" w:rsidRDefault="00AF4DE8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B6DA266" wp14:editId="6A7A7851">
            <wp:extent cx="5834063" cy="2958824"/>
            <wp:effectExtent l="0" t="0" r="0" b="0"/>
            <wp:docPr id="19588641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6410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846" cy="29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DF1A6" w14:textId="6217BC9F" w:rsidR="00E74353" w:rsidRDefault="00AF4DE8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EF2D1E9" wp14:editId="6259BACA">
            <wp:extent cx="5943600" cy="4141470"/>
            <wp:effectExtent l="0" t="0" r="0" b="0"/>
            <wp:docPr id="126833091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30916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96958" w14:textId="2259B07B" w:rsidR="00AF4DE8" w:rsidRDefault="00AF4DE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Detected Apps</w:t>
      </w:r>
    </w:p>
    <w:p w14:paraId="2046650A" w14:textId="62EE12F6" w:rsidR="00AF4DE8" w:rsidRDefault="00AF4DE8">
      <w:pPr>
        <w:rPr>
          <w:b/>
          <w:bCs/>
          <w:sz w:val="36"/>
          <w:szCs w:val="36"/>
        </w:rPr>
      </w:pPr>
      <w:r w:rsidRPr="00AF4DE8">
        <w:rPr>
          <w:b/>
          <w:bCs/>
          <w:sz w:val="36"/>
          <w:szCs w:val="36"/>
        </w:rPr>
        <w:drawing>
          <wp:inline distT="0" distB="0" distL="0" distR="0" wp14:anchorId="625A5C67" wp14:editId="4F0AEF7F">
            <wp:extent cx="6352540" cy="4438650"/>
            <wp:effectExtent l="0" t="0" r="0" b="0"/>
            <wp:docPr id="1128087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8777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57505" cy="444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98C8" w14:textId="77777777" w:rsidR="00AF4DE8" w:rsidRDefault="00AF4DE8">
      <w:pPr>
        <w:rPr>
          <w:b/>
          <w:bCs/>
          <w:sz w:val="36"/>
          <w:szCs w:val="36"/>
        </w:rPr>
      </w:pPr>
    </w:p>
    <w:p w14:paraId="542D3117" w14:textId="62E34628" w:rsidR="00AF4DE8" w:rsidRDefault="00AF4DE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Licenses and Service Plans</w:t>
      </w:r>
      <w:r w:rsidRPr="00AF4DE8">
        <w:rPr>
          <w:b/>
          <w:bCs/>
          <w:sz w:val="36"/>
          <w:szCs w:val="36"/>
        </w:rPr>
        <w:drawing>
          <wp:inline distT="0" distB="0" distL="0" distR="0" wp14:anchorId="4407525C" wp14:editId="4FCE278D">
            <wp:extent cx="6423126" cy="2528888"/>
            <wp:effectExtent l="0" t="0" r="0" b="5080"/>
            <wp:docPr id="959221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2127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64930" cy="254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A93B" w14:textId="60D3024B" w:rsidR="00AF4DE8" w:rsidRDefault="00AF4DE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Patching:</w:t>
      </w:r>
    </w:p>
    <w:p w14:paraId="569CB9E8" w14:textId="47B76F6E" w:rsidR="00AF4DE8" w:rsidRDefault="00AF4DE8">
      <w:pPr>
        <w:rPr>
          <w:b/>
          <w:bCs/>
          <w:sz w:val="36"/>
          <w:szCs w:val="36"/>
        </w:rPr>
      </w:pPr>
      <w:r w:rsidRPr="00AF4DE8">
        <w:rPr>
          <w:b/>
          <w:bCs/>
          <w:sz w:val="36"/>
          <w:szCs w:val="36"/>
        </w:rPr>
        <w:drawing>
          <wp:inline distT="0" distB="0" distL="0" distR="0" wp14:anchorId="633AA294" wp14:editId="662628C8">
            <wp:extent cx="6576695" cy="5314693"/>
            <wp:effectExtent l="0" t="0" r="0" b="635"/>
            <wp:docPr id="685291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9171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85970" cy="532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D0AA" w14:textId="77777777" w:rsidR="0095709C" w:rsidRDefault="0095709C">
      <w:pPr>
        <w:rPr>
          <w:b/>
          <w:bCs/>
          <w:sz w:val="36"/>
          <w:szCs w:val="36"/>
        </w:rPr>
      </w:pPr>
    </w:p>
    <w:p w14:paraId="25495C98" w14:textId="77777777" w:rsidR="0095709C" w:rsidRDefault="0095709C">
      <w:pPr>
        <w:rPr>
          <w:b/>
          <w:bCs/>
          <w:sz w:val="36"/>
          <w:szCs w:val="36"/>
        </w:rPr>
      </w:pPr>
    </w:p>
    <w:p w14:paraId="501EDBA7" w14:textId="77777777" w:rsidR="0095709C" w:rsidRDefault="0095709C">
      <w:pPr>
        <w:rPr>
          <w:b/>
          <w:bCs/>
          <w:sz w:val="36"/>
          <w:szCs w:val="36"/>
        </w:rPr>
      </w:pPr>
    </w:p>
    <w:p w14:paraId="2CCC373C" w14:textId="77777777" w:rsidR="0095709C" w:rsidRDefault="0095709C">
      <w:pPr>
        <w:rPr>
          <w:b/>
          <w:bCs/>
          <w:sz w:val="36"/>
          <w:szCs w:val="36"/>
        </w:rPr>
      </w:pPr>
    </w:p>
    <w:p w14:paraId="28BCF6BA" w14:textId="77777777" w:rsidR="0095709C" w:rsidRDefault="0095709C">
      <w:pPr>
        <w:rPr>
          <w:b/>
          <w:bCs/>
          <w:sz w:val="36"/>
          <w:szCs w:val="36"/>
        </w:rPr>
      </w:pPr>
    </w:p>
    <w:p w14:paraId="095F2B17" w14:textId="77777777" w:rsidR="0095709C" w:rsidRDefault="0095709C">
      <w:pPr>
        <w:rPr>
          <w:b/>
          <w:bCs/>
          <w:sz w:val="36"/>
          <w:szCs w:val="36"/>
        </w:rPr>
      </w:pPr>
    </w:p>
    <w:p w14:paraId="0BA092CB" w14:textId="77777777" w:rsidR="0095709C" w:rsidRDefault="0095709C">
      <w:pPr>
        <w:rPr>
          <w:b/>
          <w:bCs/>
          <w:sz w:val="36"/>
          <w:szCs w:val="36"/>
        </w:rPr>
      </w:pPr>
    </w:p>
    <w:p w14:paraId="5CB3027E" w14:textId="3BC548D8" w:rsidR="00AF4DE8" w:rsidRDefault="0078226D">
      <w:pPr>
        <w:rPr>
          <w:sz w:val="36"/>
          <w:szCs w:val="36"/>
        </w:rPr>
      </w:pPr>
      <w:proofErr w:type="gramStart"/>
      <w:r w:rsidRPr="0078226D">
        <w:rPr>
          <w:i/>
          <w:iCs/>
          <w:sz w:val="36"/>
          <w:szCs w:val="36"/>
        </w:rPr>
        <w:lastRenderedPageBreak/>
        <w:t>Issues</w:t>
      </w:r>
      <w:r w:rsidRPr="0078226D">
        <w:rPr>
          <w:sz w:val="36"/>
          <w:szCs w:val="36"/>
        </w:rPr>
        <w:t xml:space="preserve"> :</w:t>
      </w:r>
      <w:r w:rsidR="0095709C">
        <w:rPr>
          <w:sz w:val="36"/>
          <w:szCs w:val="36"/>
        </w:rPr>
        <w:t>Patching</w:t>
      </w:r>
      <w:proofErr w:type="gramEnd"/>
      <w:r w:rsidR="0095709C">
        <w:rPr>
          <w:sz w:val="36"/>
          <w:szCs w:val="36"/>
        </w:rPr>
        <w:t xml:space="preserve"> Report </w:t>
      </w:r>
      <w:r w:rsidRPr="0095709C">
        <w:rPr>
          <w:color w:val="C00000"/>
          <w:sz w:val="36"/>
          <w:szCs w:val="36"/>
        </w:rPr>
        <w:t xml:space="preserve">Not </w:t>
      </w:r>
      <w:r w:rsidRPr="0078226D">
        <w:rPr>
          <w:sz w:val="36"/>
          <w:szCs w:val="36"/>
        </w:rPr>
        <w:t>connected with the devices</w:t>
      </w:r>
    </w:p>
    <w:p w14:paraId="3666125E" w14:textId="00C4C285" w:rsidR="0078226D" w:rsidRDefault="0078226D">
      <w:pPr>
        <w:rPr>
          <w:noProof/>
        </w:rPr>
      </w:pPr>
      <w:r>
        <w:rPr>
          <w:i/>
          <w:iCs/>
          <w:sz w:val="36"/>
          <w:szCs w:val="36"/>
        </w:rPr>
        <w:t>Solution</w:t>
      </w:r>
      <w:r w:rsidRPr="0078226D">
        <w:rPr>
          <w:sz w:val="36"/>
          <w:szCs w:val="36"/>
        </w:rPr>
        <w:t>:</w:t>
      </w:r>
      <w:r w:rsidR="0095709C" w:rsidRPr="0095709C">
        <w:rPr>
          <w:noProof/>
        </w:rPr>
        <w:t xml:space="preserve"> </w:t>
      </w:r>
      <w:r w:rsidR="0095709C" w:rsidRPr="0095709C">
        <w:rPr>
          <w:sz w:val="36"/>
          <w:szCs w:val="36"/>
        </w:rPr>
        <w:drawing>
          <wp:inline distT="0" distB="0" distL="0" distR="0" wp14:anchorId="6B086F9F" wp14:editId="1F97D56F">
            <wp:extent cx="6048375" cy="2139548"/>
            <wp:effectExtent l="0" t="0" r="0" b="0"/>
            <wp:docPr id="1019687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8758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69155" cy="214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CB34" w14:textId="3881698D" w:rsidR="0095709C" w:rsidRDefault="0095709C">
      <w:pPr>
        <w:rPr>
          <w:sz w:val="36"/>
          <w:szCs w:val="36"/>
        </w:rPr>
      </w:pPr>
      <w:r w:rsidRPr="0095709C">
        <w:rPr>
          <w:sz w:val="36"/>
          <w:szCs w:val="36"/>
        </w:rPr>
        <w:drawing>
          <wp:inline distT="0" distB="0" distL="0" distR="0" wp14:anchorId="57BB19C4" wp14:editId="673940C3">
            <wp:extent cx="5943600" cy="613410"/>
            <wp:effectExtent l="0" t="0" r="0" b="0"/>
            <wp:docPr id="1611325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2583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AF051" w14:textId="77777777" w:rsidR="0095709C" w:rsidRDefault="0095709C">
      <w:pPr>
        <w:rPr>
          <w:sz w:val="36"/>
          <w:szCs w:val="36"/>
        </w:rPr>
      </w:pPr>
    </w:p>
    <w:p w14:paraId="6FC16B88" w14:textId="40228D24" w:rsidR="0095709C" w:rsidRDefault="0095709C">
      <w:r>
        <w:rPr>
          <w:sz w:val="36"/>
          <w:szCs w:val="36"/>
        </w:rPr>
        <w:t>Resources:</w:t>
      </w:r>
      <w:r w:rsidRPr="0095709C">
        <w:t xml:space="preserve"> </w:t>
      </w:r>
    </w:p>
    <w:p w14:paraId="529D7A6A" w14:textId="5F12CFF9" w:rsidR="0095709C" w:rsidRPr="0095709C" w:rsidRDefault="0095709C">
      <w:pPr>
        <w:rPr>
          <w:sz w:val="20"/>
          <w:szCs w:val="20"/>
        </w:rPr>
      </w:pPr>
      <w:hyperlink r:id="rId44" w:history="1">
        <w:r w:rsidRPr="0095709C">
          <w:rPr>
            <w:rStyle w:val="Hyperlink"/>
            <w:sz w:val="20"/>
            <w:szCs w:val="20"/>
          </w:rPr>
          <w:t>Anatomy of a Microsoft Graph connector</w:t>
        </w:r>
      </w:hyperlink>
    </w:p>
    <w:p w14:paraId="38074F7B" w14:textId="1DB6A816" w:rsidR="0095709C" w:rsidRPr="0095709C" w:rsidRDefault="0095709C">
      <w:pPr>
        <w:rPr>
          <w:sz w:val="20"/>
          <w:szCs w:val="20"/>
        </w:rPr>
      </w:pPr>
      <w:hyperlink r:id="rId45" w:history="1">
        <w:r w:rsidRPr="0095709C">
          <w:rPr>
            <w:rStyle w:val="Hyperlink"/>
            <w:sz w:val="20"/>
            <w:szCs w:val="20"/>
          </w:rPr>
          <w:t>Intune Graph API - Reports and properties | Microsoft Learn</w:t>
        </w:r>
      </w:hyperlink>
    </w:p>
    <w:p w14:paraId="395916B0" w14:textId="25B36DA1" w:rsidR="0095709C" w:rsidRPr="0095709C" w:rsidRDefault="0095709C">
      <w:pPr>
        <w:rPr>
          <w:sz w:val="20"/>
          <w:szCs w:val="20"/>
        </w:rPr>
      </w:pPr>
      <w:hyperlink r:id="rId46" w:anchor="monthly-security-update-release" w:history="1">
        <w:r w:rsidRPr="0095709C">
          <w:rPr>
            <w:rStyle w:val="Hyperlink"/>
            <w:sz w:val="20"/>
            <w:szCs w:val="20"/>
          </w:rPr>
          <w:t>Update release cycle for Windows clients | Microsoft Learn</w:t>
        </w:r>
      </w:hyperlink>
    </w:p>
    <w:p w14:paraId="1CE2DF64" w14:textId="1A1123FF" w:rsidR="0095709C" w:rsidRPr="0095709C" w:rsidRDefault="0095709C">
      <w:pPr>
        <w:rPr>
          <w:sz w:val="20"/>
          <w:szCs w:val="20"/>
        </w:rPr>
      </w:pPr>
      <w:hyperlink r:id="rId47" w:history="1">
        <w:proofErr w:type="spellStart"/>
        <w:r w:rsidRPr="0095709C">
          <w:rPr>
            <w:rStyle w:val="Hyperlink"/>
            <w:sz w:val="20"/>
            <w:szCs w:val="20"/>
          </w:rPr>
          <w:t>adminWindowsUpdates</w:t>
        </w:r>
        <w:proofErr w:type="spellEnd"/>
        <w:r w:rsidRPr="0095709C">
          <w:rPr>
            <w:rStyle w:val="Hyperlink"/>
            <w:sz w:val="20"/>
            <w:szCs w:val="20"/>
          </w:rPr>
          <w:t xml:space="preserve"> resource type - Microsoft Graph beta | Microsoft Learn</w:t>
        </w:r>
      </w:hyperlink>
    </w:p>
    <w:p w14:paraId="2B0E4FA9" w14:textId="307E54EA" w:rsidR="0095709C" w:rsidRDefault="00BE5E7D">
      <w:hyperlink r:id="rId48" w:history="1">
        <w:r>
          <w:rPr>
            <w:rStyle w:val="Hyperlink"/>
          </w:rPr>
          <w:t>Get Microsoft Graph Activity Logs Using Azure Portal (m365scripts.com)</w:t>
        </w:r>
      </w:hyperlink>
    </w:p>
    <w:p w14:paraId="628BFF9E" w14:textId="26A5A9A5" w:rsidR="00BE5E7D" w:rsidRDefault="00BE5E7D" w:rsidP="00BE5E7D">
      <w:pPr>
        <w:ind w:left="0"/>
      </w:pPr>
      <w:r>
        <w:t xml:space="preserve"> </w:t>
      </w:r>
      <w:hyperlink r:id="rId49" w:history="1">
        <w:r>
          <w:rPr>
            <w:rStyle w:val="Hyperlink"/>
          </w:rPr>
          <w:t xml:space="preserve">Create an Azure automation runbook | </w:t>
        </w:r>
        <w:proofErr w:type="spellStart"/>
        <w:r>
          <w:rPr>
            <w:rStyle w:val="Hyperlink"/>
          </w:rPr>
          <w:t>smsagent.blog</w:t>
        </w:r>
        <w:proofErr w:type="spellEnd"/>
      </w:hyperlink>
    </w:p>
    <w:p w14:paraId="2FDA407E" w14:textId="77777777" w:rsidR="00BE5E7D" w:rsidRDefault="00BE5E7D" w:rsidP="00BE5E7D">
      <w:hyperlink r:id="rId50" w:history="1">
        <w:r>
          <w:rPr>
            <w:rStyle w:val="Hyperlink"/>
          </w:rPr>
          <w:t>Create custom Intune reports with Microsoft Graph, Azure Automation and Power BI (</w:t>
        </w:r>
        <w:proofErr w:type="spellStart"/>
        <w:proofErr w:type="gramStart"/>
        <w:r>
          <w:rPr>
            <w:rStyle w:val="Hyperlink"/>
          </w:rPr>
          <w:t>smsagent.blog</w:t>
        </w:r>
        <w:proofErr w:type="spellEnd"/>
        <w:proofErr w:type="gramEnd"/>
        <w:r>
          <w:rPr>
            <w:rStyle w:val="Hyperlink"/>
          </w:rPr>
          <w:t>)</w:t>
        </w:r>
      </w:hyperlink>
    </w:p>
    <w:p w14:paraId="62E8F16C" w14:textId="77777777" w:rsidR="00BE5E7D" w:rsidRDefault="00BE5E7D" w:rsidP="00BE5E7D">
      <w:hyperlink r:id="rId51" w:history="1">
        <w:r>
          <w:rPr>
            <w:rStyle w:val="Hyperlink"/>
          </w:rPr>
          <w:t xml:space="preserve">The Model </w:t>
        </w:r>
        <w:proofErr w:type="spellStart"/>
        <w:r>
          <w:rPr>
            <w:rStyle w:val="Hyperlink"/>
          </w:rPr>
          <w:t>PowerBI</w:t>
        </w:r>
        <w:proofErr w:type="spellEnd"/>
        <w:r>
          <w:rPr>
            <w:rStyle w:val="Hyperlink"/>
          </w:rPr>
          <w:t xml:space="preserve"> Dashboard - Model Technology (model-technology.com)</w:t>
        </w:r>
      </w:hyperlink>
    </w:p>
    <w:p w14:paraId="098E2892" w14:textId="77777777" w:rsidR="00BE5E7D" w:rsidRPr="0078226D" w:rsidRDefault="00BE5E7D">
      <w:pPr>
        <w:rPr>
          <w:sz w:val="36"/>
          <w:szCs w:val="36"/>
        </w:rPr>
      </w:pPr>
    </w:p>
    <w:p w14:paraId="3A3F42B1" w14:textId="77777777" w:rsidR="00AF4DE8" w:rsidRPr="00E74353" w:rsidRDefault="00AF4DE8">
      <w:pPr>
        <w:rPr>
          <w:b/>
          <w:bCs/>
          <w:sz w:val="36"/>
          <w:szCs w:val="36"/>
        </w:rPr>
      </w:pPr>
    </w:p>
    <w:sectPr w:rsidR="00AF4DE8" w:rsidRPr="00E74353">
      <w:headerReference w:type="default" r:id="rId52"/>
      <w:footerReference w:type="default" r:id="rId53"/>
      <w:headerReference w:type="first" r:id="rId5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44D36F" w14:textId="77777777" w:rsidR="007F3584" w:rsidRDefault="007F3584">
      <w:r>
        <w:separator/>
      </w:r>
    </w:p>
    <w:p w14:paraId="04703DB1" w14:textId="77777777" w:rsidR="007F3584" w:rsidRDefault="007F3584"/>
  </w:endnote>
  <w:endnote w:type="continuationSeparator" w:id="0">
    <w:p w14:paraId="278D7805" w14:textId="77777777" w:rsidR="007F3584" w:rsidRDefault="007F3584">
      <w:r>
        <w:continuationSeparator/>
      </w:r>
    </w:p>
    <w:p w14:paraId="79420D16" w14:textId="77777777" w:rsidR="007F3584" w:rsidRDefault="007F358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Footer table"/>
    </w:tblPr>
    <w:tblGrid>
      <w:gridCol w:w="1685"/>
      <w:gridCol w:w="6411"/>
      <w:gridCol w:w="1264"/>
    </w:tblGrid>
    <w:tr w:rsidR="00907CBB" w14:paraId="16C88EB7" w14:textId="77777777" w:rsidTr="00B87079">
      <w:tc>
        <w:tcPr>
          <w:tcW w:w="750" w:type="pct"/>
        </w:tcPr>
        <w:p w14:paraId="6801204A" w14:textId="72886B26" w:rsidR="00907CBB" w:rsidRDefault="005A7977">
          <w:pPr>
            <w:pStyle w:val="Footer"/>
          </w:pPr>
          <w:r>
            <w:t>Date:20/08/2024</w:t>
          </w:r>
        </w:p>
      </w:tc>
      <w:tc>
        <w:tcPr>
          <w:tcW w:w="3500" w:type="pct"/>
        </w:tcPr>
        <w:p w14:paraId="0E40A016" w14:textId="77777777" w:rsidR="00907CBB" w:rsidRDefault="00907CBB" w:rsidP="00B87079">
          <w:pPr>
            <w:pStyle w:val="Footer"/>
            <w:jc w:val="center"/>
          </w:pPr>
        </w:p>
      </w:tc>
      <w:tc>
        <w:tcPr>
          <w:tcW w:w="750" w:type="pct"/>
        </w:tcPr>
        <w:p w14:paraId="604A205E" w14:textId="77777777" w:rsidR="00907CBB" w:rsidRDefault="00107CB6">
          <w:pPr>
            <w:pStyle w:val="Footer"/>
            <w:jc w:val="right"/>
          </w:pPr>
          <w:r>
            <w:fldChar w:fldCharType="begin"/>
          </w:r>
          <w:r>
            <w:instrText xml:space="preserve"> PAGE  \* Arabic </w:instrText>
          </w:r>
          <w:r>
            <w:fldChar w:fldCharType="separate"/>
          </w:r>
          <w:r w:rsidR="009A32A1">
            <w:rPr>
              <w:noProof/>
            </w:rPr>
            <w:t>1</w:t>
          </w:r>
          <w:r>
            <w:fldChar w:fldCharType="end"/>
          </w:r>
        </w:p>
      </w:tc>
    </w:tr>
  </w:tbl>
  <w:p w14:paraId="2717D0C8" w14:textId="77777777" w:rsidR="00907CBB" w:rsidRDefault="00907CB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05BDB6" w14:textId="77777777" w:rsidR="007F3584" w:rsidRDefault="007F3584">
      <w:r>
        <w:separator/>
      </w:r>
    </w:p>
    <w:p w14:paraId="1E4BE116" w14:textId="77777777" w:rsidR="007F3584" w:rsidRDefault="007F3584"/>
  </w:footnote>
  <w:footnote w:type="continuationSeparator" w:id="0">
    <w:p w14:paraId="7F0E6707" w14:textId="77777777" w:rsidR="007F3584" w:rsidRDefault="007F3584">
      <w:r>
        <w:continuationSeparator/>
      </w:r>
    </w:p>
    <w:p w14:paraId="669371AD" w14:textId="77777777" w:rsidR="007F3584" w:rsidRDefault="007F358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BA535F" w14:textId="77777777" w:rsidR="00907CBB" w:rsidRDefault="00000000">
    <w:pPr>
      <w:pStyle w:val="Header"/>
    </w:pPr>
    <w:sdt>
      <w:sdtPr>
        <w:alias w:val="Confidential:"/>
        <w:tag w:val="Confidential:"/>
        <w:id w:val="-797678126"/>
        <w:placeholder>
          <w:docPart w:val="FA2C9909FEA94C20BBF28CB5F38D3322"/>
        </w:placeholder>
        <w:temporary/>
        <w:showingPlcHdr/>
        <w15:appearance w15:val="hidden"/>
      </w:sdtPr>
      <w:sdtContent>
        <w:r w:rsidR="00404D64">
          <w:t>Confidential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0B6018" w14:textId="77777777" w:rsidR="00736E05" w:rsidRDefault="00736E05">
    <w:pPr>
      <w:pStyle w:val="Header"/>
    </w:pP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1876E554" wp14:editId="24489478">
              <wp:simplePos x="0" y="0"/>
              <wp:positionH relativeFrom="page">
                <wp:posOffset>352425</wp:posOffset>
              </wp:positionH>
              <wp:positionV relativeFrom="page">
                <wp:posOffset>457200</wp:posOffset>
              </wp:positionV>
              <wp:extent cx="228600" cy="9144000"/>
              <wp:effectExtent l="0" t="0" r="3175" b="635"/>
              <wp:wrapNone/>
              <wp:docPr id="2" name="Group 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28600" cy="9144000"/>
                        <a:chOff x="0" y="0"/>
                        <a:chExt cx="228600" cy="9144000"/>
                      </a:xfrm>
                    </wpg:grpSpPr>
                    <wps:wsp>
                      <wps:cNvPr id="3" name="Rectangle 3" descr="Decorative sidebar"/>
                      <wps:cNvSpPr/>
                      <wps:spPr>
                        <a:xfrm>
                          <a:off x="0" y="0"/>
                          <a:ext cx="228600" cy="878205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" name="Rectangle 5" descr="Decorative sidebar"/>
                      <wps:cNvSpPr>
                        <a:spLocks noChangeAspect="1"/>
                      </wps:cNvSpPr>
                      <wps:spPr>
                        <a:xfrm>
                          <a:off x="0" y="8915400"/>
                          <a:ext cx="228600" cy="2286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2900</wp14:pctWidth>
              </wp14:sizeRelH>
              <wp14:sizeRelV relativeFrom="page">
                <wp14:pctHeight>90900</wp14:pctHeight>
              </wp14:sizeRelV>
            </wp:anchor>
          </w:drawing>
        </mc:Choice>
        <mc:Fallback>
          <w:pict>
            <v:group w14:anchorId="09369653" id="Group 2" o:spid="_x0000_s1026" alt="&quot;&quot;" style="position:absolute;margin-left:27.75pt;margin-top:36pt;width:18pt;height:10in;z-index:-251657216;mso-width-percent:29;mso-height-percent:909;mso-position-horizontal-relative:page;mso-position-vertical-relative:page;mso-width-percent:29;mso-height-percent:909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">
              <v:rect id="Rectangle 3" o:spid="_x0000_s1027" alt="Decorative sidebar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" fillcolor="#dd8047 [3205]" stroked="f" strokeweight="1pt"/>
              <v:rect id="Rectangle 5" o:spid="_x0000_s1028" alt="Decorative sidebar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" fillcolor="#94b6d2 [3204]" stroked="f" strokeweight="1pt">
                <o:lock v:ext="edit" aspectratio="t"/>
              </v:rect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11AAEFE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9CA513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73E6C5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9E78F45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368289A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6DE660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A8607C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6F88D0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43096B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DA8B19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56D6D20"/>
    <w:multiLevelType w:val="hybridMultilevel"/>
    <w:tmpl w:val="B4DE4594"/>
    <w:lvl w:ilvl="0" w:tplc="A8B0EC6A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65618918">
    <w:abstractNumId w:val="9"/>
  </w:num>
  <w:num w:numId="2" w16cid:durableId="1991515325">
    <w:abstractNumId w:val="10"/>
  </w:num>
  <w:num w:numId="3" w16cid:durableId="61369614">
    <w:abstractNumId w:val="7"/>
  </w:num>
  <w:num w:numId="4" w16cid:durableId="753823653">
    <w:abstractNumId w:val="6"/>
  </w:num>
  <w:num w:numId="5" w16cid:durableId="1805659767">
    <w:abstractNumId w:val="5"/>
  </w:num>
  <w:num w:numId="6" w16cid:durableId="1058086621">
    <w:abstractNumId w:val="4"/>
  </w:num>
  <w:num w:numId="7" w16cid:durableId="156189996">
    <w:abstractNumId w:val="8"/>
  </w:num>
  <w:num w:numId="8" w16cid:durableId="763307396">
    <w:abstractNumId w:val="3"/>
  </w:num>
  <w:num w:numId="9" w16cid:durableId="1017465580">
    <w:abstractNumId w:val="2"/>
  </w:num>
  <w:num w:numId="10" w16cid:durableId="330374274">
    <w:abstractNumId w:val="1"/>
  </w:num>
  <w:num w:numId="11" w16cid:durableId="5730505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977"/>
    <w:rsid w:val="00036AE1"/>
    <w:rsid w:val="00067E02"/>
    <w:rsid w:val="000913F3"/>
    <w:rsid w:val="0009198E"/>
    <w:rsid w:val="000A32B6"/>
    <w:rsid w:val="00107CB6"/>
    <w:rsid w:val="0013333F"/>
    <w:rsid w:val="00193898"/>
    <w:rsid w:val="00213E4E"/>
    <w:rsid w:val="00240ABB"/>
    <w:rsid w:val="002B21AE"/>
    <w:rsid w:val="00312DD5"/>
    <w:rsid w:val="00317865"/>
    <w:rsid w:val="0033593E"/>
    <w:rsid w:val="0033759D"/>
    <w:rsid w:val="00401A41"/>
    <w:rsid w:val="00404D64"/>
    <w:rsid w:val="00420888"/>
    <w:rsid w:val="004534A5"/>
    <w:rsid w:val="004566FA"/>
    <w:rsid w:val="00495232"/>
    <w:rsid w:val="004A4EC4"/>
    <w:rsid w:val="005331CA"/>
    <w:rsid w:val="005504AE"/>
    <w:rsid w:val="005912E4"/>
    <w:rsid w:val="005A7977"/>
    <w:rsid w:val="005D4029"/>
    <w:rsid w:val="00660B21"/>
    <w:rsid w:val="00714CE5"/>
    <w:rsid w:val="00736E05"/>
    <w:rsid w:val="0078226D"/>
    <w:rsid w:val="00797F7C"/>
    <w:rsid w:val="007F3584"/>
    <w:rsid w:val="00822A8D"/>
    <w:rsid w:val="00831731"/>
    <w:rsid w:val="00852FE0"/>
    <w:rsid w:val="00874542"/>
    <w:rsid w:val="00907CBB"/>
    <w:rsid w:val="00913AE4"/>
    <w:rsid w:val="00955C6D"/>
    <w:rsid w:val="0095709C"/>
    <w:rsid w:val="00976A9B"/>
    <w:rsid w:val="0099384F"/>
    <w:rsid w:val="009A32A1"/>
    <w:rsid w:val="009E439F"/>
    <w:rsid w:val="00A72CC5"/>
    <w:rsid w:val="00AF4DE8"/>
    <w:rsid w:val="00AF799F"/>
    <w:rsid w:val="00B55F12"/>
    <w:rsid w:val="00B87079"/>
    <w:rsid w:val="00B90C9D"/>
    <w:rsid w:val="00BE5E7D"/>
    <w:rsid w:val="00C41938"/>
    <w:rsid w:val="00C64B77"/>
    <w:rsid w:val="00CB5473"/>
    <w:rsid w:val="00D2059A"/>
    <w:rsid w:val="00D34946"/>
    <w:rsid w:val="00D60191"/>
    <w:rsid w:val="00D87485"/>
    <w:rsid w:val="00DA0B66"/>
    <w:rsid w:val="00E279B8"/>
    <w:rsid w:val="00E6205D"/>
    <w:rsid w:val="00E74353"/>
    <w:rsid w:val="00E756E6"/>
    <w:rsid w:val="00EA05B8"/>
    <w:rsid w:val="00EB2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491472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2"/>
        <w:sz w:val="22"/>
        <w:szCs w:val="22"/>
        <w:lang w:val="en-US" w:eastAsia="ja-JP" w:bidi="ar-SA"/>
        <w14:ligatures w14:val="standard"/>
      </w:rPr>
    </w:rPrDefault>
    <w:pPrDefault>
      <w:pPr>
        <w:spacing w:after="240" w:line="25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/>
    <w:lsdException w:name="Intense Emphasis" w:semiHidden="1" w:uiPriority="21" w:unhideWhenUsed="1"/>
    <w:lsdException w:name="Subtle Reference" w:semiHidden="1" w:uiPriority="31" w:unhideWhenUsed="1"/>
    <w:lsdException w:name="Intense Reference" w:semiHidden="1" w:uiPriority="32" w:unhideWhenUsed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333F"/>
    <w:pPr>
      <w:spacing w:after="120" w:line="240" w:lineRule="auto"/>
      <w:ind w:left="72" w:right="72"/>
    </w:pPr>
  </w:style>
  <w:style w:type="paragraph" w:styleId="Heading1">
    <w:name w:val="heading 1"/>
    <w:basedOn w:val="Normal"/>
    <w:next w:val="Normal"/>
    <w:link w:val="Heading1Char"/>
    <w:uiPriority w:val="1"/>
    <w:qFormat/>
    <w:rsid w:val="0013333F"/>
    <w:pPr>
      <w:keepNext/>
      <w:keepLines/>
      <w:spacing w:after="40"/>
      <w:outlineLvl w:val="0"/>
    </w:pPr>
    <w:rPr>
      <w:rFonts w:asciiTheme="majorHAnsi" w:eastAsiaTheme="majorEastAsia" w:hAnsiTheme="majorHAnsi" w:cstheme="majorBidi"/>
      <w:caps/>
      <w:color w:val="355D7E" w:themeColor="accent1" w:themeShade="8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1"/>
    <w:qFormat/>
    <w:rsid w:val="0013333F"/>
    <w:pPr>
      <w:keepNext/>
      <w:keepLines/>
      <w:spacing w:before="120"/>
      <w:outlineLvl w:val="1"/>
    </w:pPr>
    <w:rPr>
      <w:rFonts w:asciiTheme="majorHAnsi" w:eastAsiaTheme="majorEastAsia" w:hAnsiTheme="majorHAnsi" w:cstheme="majorBidi"/>
      <w:caps/>
      <w:color w:val="B85A22" w:themeColor="accent2" w:themeShade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1"/>
    <w:qFormat/>
    <w:rsid w:val="0013333F"/>
    <w:pPr>
      <w:keepNext/>
      <w:keepLines/>
      <w:spacing w:before="120"/>
      <w:outlineLvl w:val="2"/>
    </w:pPr>
    <w:rPr>
      <w:rFonts w:asciiTheme="majorHAnsi" w:eastAsiaTheme="majorEastAsia" w:hAnsiTheme="majorHAnsi" w:cstheme="majorBidi"/>
      <w:caps/>
      <w:color w:val="555A3C" w:themeColor="accent3" w:themeShade="8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cap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i/>
      <w:iCs/>
      <w:cap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333F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595959" w:themeColor="text1" w:themeTint="A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333F"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595959" w:themeColor="text1" w:themeTint="A6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13333F"/>
    <w:rPr>
      <w:rFonts w:asciiTheme="majorHAnsi" w:eastAsiaTheme="majorEastAsia" w:hAnsiTheme="majorHAnsi" w:cstheme="majorBidi"/>
      <w:caps/>
      <w:color w:val="355D7E" w:themeColor="accent1" w:themeShade="8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1"/>
    <w:rsid w:val="0013333F"/>
    <w:rPr>
      <w:rFonts w:asciiTheme="majorHAnsi" w:eastAsiaTheme="majorEastAsia" w:hAnsiTheme="majorHAnsi" w:cstheme="majorBidi"/>
      <w:caps/>
      <w:color w:val="B85A22" w:themeColor="accent2" w:themeShade="BF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1"/>
    <w:rsid w:val="0013333F"/>
    <w:rPr>
      <w:rFonts w:asciiTheme="majorHAnsi" w:eastAsiaTheme="majorEastAsia" w:hAnsiTheme="majorHAnsi" w:cstheme="majorBidi"/>
      <w:caps/>
      <w:color w:val="555A3C" w:themeColor="accent3" w:themeShade="80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cap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iCs/>
      <w:cap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333F"/>
    <w:rPr>
      <w:rFonts w:asciiTheme="majorHAnsi" w:eastAsiaTheme="majorEastAsia" w:hAnsiTheme="majorHAnsi" w:cstheme="majorBidi"/>
      <w:b/>
      <w:bCs/>
      <w:caps/>
      <w:color w:val="595959" w:themeColor="text1" w:themeTint="A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333F"/>
    <w:rPr>
      <w:rFonts w:asciiTheme="majorHAnsi" w:eastAsiaTheme="majorEastAsia" w:hAnsiTheme="majorHAnsi" w:cstheme="majorBidi"/>
      <w:b/>
      <w:bCs/>
      <w:i/>
      <w:iCs/>
      <w:caps/>
      <w:color w:val="595959" w:themeColor="text1" w:themeTint="A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"/>
    <w:qFormat/>
    <w:rsid w:val="0013333F"/>
    <w:pPr>
      <w:spacing w:after="0"/>
      <w:jc w:val="right"/>
    </w:pPr>
    <w:rPr>
      <w:rFonts w:asciiTheme="majorHAnsi" w:eastAsiaTheme="majorEastAsia" w:hAnsiTheme="majorHAnsi" w:cstheme="majorBidi"/>
      <w:caps/>
      <w:color w:val="B85A22" w:themeColor="accent2" w:themeShade="BF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13333F"/>
    <w:rPr>
      <w:rFonts w:asciiTheme="majorHAnsi" w:eastAsiaTheme="majorEastAsia" w:hAnsiTheme="majorHAnsi" w:cstheme="majorBidi"/>
      <w:caps/>
      <w:color w:val="B85A22" w:themeColor="accent2" w:themeShade="BF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"/>
    <w:qFormat/>
    <w:pPr>
      <w:jc w:val="right"/>
    </w:pPr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"/>
    <w:rPr>
      <w:rFonts w:asciiTheme="majorHAnsi" w:eastAsiaTheme="majorEastAsia" w:hAnsiTheme="majorHAnsi" w:cstheme="majorBidi"/>
      <w:caps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3-Accent1">
    <w:name w:val="Grid Table 3 Accent 1"/>
    <w:basedOn w:val="TableNormal"/>
    <w:uiPriority w:val="48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  <w:tblStylePr w:type="neCell">
      <w:tblPr/>
      <w:tcPr>
        <w:tcBorders>
          <w:bottom w:val="single" w:sz="4" w:space="0" w:color="BED3E4" w:themeColor="accent1" w:themeTint="99"/>
        </w:tcBorders>
      </w:tcPr>
    </w:tblStylePr>
    <w:tblStylePr w:type="nwCell">
      <w:tblPr/>
      <w:tcPr>
        <w:tcBorders>
          <w:bottom w:val="single" w:sz="4" w:space="0" w:color="BED3E4" w:themeColor="accent1" w:themeTint="99"/>
        </w:tcBorders>
      </w:tcPr>
    </w:tblStylePr>
    <w:tblStylePr w:type="seCell">
      <w:tblPr/>
      <w:tcPr>
        <w:tcBorders>
          <w:top w:val="single" w:sz="4" w:space="0" w:color="BED3E4" w:themeColor="accent1" w:themeTint="99"/>
        </w:tcBorders>
      </w:tcPr>
    </w:tblStylePr>
    <w:tblStylePr w:type="swCell">
      <w:tblPr/>
      <w:tcPr>
        <w:tcBorders>
          <w:top w:val="single" w:sz="4" w:space="0" w:color="BED3E4" w:themeColor="accent1" w:themeTint="99"/>
        </w:tcBorders>
      </w:tcPr>
    </w:tblStylePr>
  </w:style>
  <w:style w:type="table" w:styleId="ListTable7Colorful-Accent1">
    <w:name w:val="List Table 7 Colorful Accent 1"/>
    <w:basedOn w:val="TableNormal"/>
    <w:uiPriority w:val="52"/>
    <w:pPr>
      <w:spacing w:after="0" w:line="240" w:lineRule="auto"/>
    </w:pPr>
    <w:rPr>
      <w:color w:val="548AB7" w:themeColor="accent1" w:themeShade="BF"/>
    </w:rPr>
    <w:tblPr>
      <w:tblStyleRowBandSize w:val="1"/>
      <w:tblStyleColBandSize w:val="1"/>
      <w:tblCellMar>
        <w:top w:w="29" w:type="dxa"/>
        <w:bottom w:w="29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4B6D2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4B6D2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4B6D2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4B6D2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5Dark-Accent1">
    <w:name w:val="Grid Table 5 Dark Accent 1"/>
    <w:basedOn w:val="TableNormal"/>
    <w:uiPriority w:val="5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29" w:type="dxa"/>
        <w:bottom w:w="29" w:type="dxa"/>
      </w:tblCellMar>
    </w:tblPr>
    <w:tcPr>
      <w:shd w:val="clear" w:color="auto" w:fill="E9F0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4B6D2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4B6D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4B6D2" w:themeFill="accent1"/>
      </w:tcPr>
    </w:tblStylePr>
    <w:tblStylePr w:type="band1Vert">
      <w:tblPr/>
      <w:tcPr>
        <w:shd w:val="clear" w:color="auto" w:fill="D4E1ED" w:themeFill="accent1" w:themeFillTint="66"/>
      </w:tcPr>
    </w:tblStylePr>
    <w:tblStylePr w:type="band1Horz">
      <w:tblPr/>
      <w:tcPr>
        <w:shd w:val="clear" w:color="auto" w:fill="D4E1ED" w:themeFill="accent1" w:themeFillTint="66"/>
      </w:tcPr>
    </w:tblStylePr>
  </w:style>
  <w:style w:type="table" w:styleId="GridTable4-Accent6">
    <w:name w:val="Grid Table 4 Accent 6"/>
    <w:basedOn w:val="Table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C0BABA" w:themeColor="accent6" w:themeTint="99"/>
        <w:left w:val="single" w:sz="4" w:space="0" w:color="C0BABA" w:themeColor="accent6" w:themeTint="99"/>
        <w:bottom w:val="single" w:sz="4" w:space="0" w:color="C0BABA" w:themeColor="accent6" w:themeTint="99"/>
        <w:right w:val="single" w:sz="4" w:space="0" w:color="C0BABA" w:themeColor="accent6" w:themeTint="99"/>
        <w:insideH w:val="single" w:sz="4" w:space="0" w:color="C0BABA" w:themeColor="accent6" w:themeTint="99"/>
        <w:insideV w:val="single" w:sz="4" w:space="0" w:color="C0BABA" w:themeColor="accent6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68C8C" w:themeColor="accent6"/>
          <w:left w:val="single" w:sz="4" w:space="0" w:color="968C8C" w:themeColor="accent6"/>
          <w:bottom w:val="single" w:sz="4" w:space="0" w:color="968C8C" w:themeColor="accent6"/>
          <w:right w:val="single" w:sz="4" w:space="0" w:color="968C8C" w:themeColor="accent6"/>
          <w:insideH w:val="nil"/>
          <w:insideV w:val="nil"/>
        </w:tcBorders>
        <w:shd w:val="clear" w:color="auto" w:fill="968C8C" w:themeFill="accent6"/>
      </w:tcPr>
    </w:tblStylePr>
    <w:tblStylePr w:type="lastRow">
      <w:rPr>
        <w:b/>
        <w:bCs/>
      </w:rPr>
      <w:tblPr/>
      <w:tcPr>
        <w:tcBorders>
          <w:top w:val="double" w:sz="4" w:space="0" w:color="968C8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TableGridLight">
    <w:name w:val="Grid Table Light"/>
    <w:basedOn w:val="TableNormal"/>
    <w:uiPriority w:val="4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ListTable2-Accent1">
    <w:name w:val="List Table 2 Accent 1"/>
    <w:basedOn w:val="TableNormal"/>
    <w:uiPriority w:val="47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bottom w:val="single" w:sz="4" w:space="0" w:color="BED3E4" w:themeColor="accent1" w:themeTint="99"/>
        <w:insideH w:val="single" w:sz="4" w:space="0" w:color="BED3E4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pPr>
      <w:spacing w:after="0" w:line="240" w:lineRule="auto"/>
    </w:pPr>
    <w:tblPr>
      <w:tblStyleRowBandSize w:val="1"/>
      <w:tblStyleColBandSize w:val="1"/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bottom w:val="single" w:sz="4" w:space="0" w:color="EAB2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character" w:styleId="PlaceholderText">
    <w:name w:val="Placeholder Text"/>
    <w:basedOn w:val="DefaultParagraphFont"/>
    <w:uiPriority w:val="99"/>
    <w:semiHidden/>
    <w:rsid w:val="0013333F"/>
    <w:rPr>
      <w:color w:val="595959" w:themeColor="text1" w:themeTint="A6"/>
    </w:rPr>
  </w:style>
  <w:style w:type="table" w:styleId="GridTable4-Accent1">
    <w:name w:val="Grid Table 4 Accent 1"/>
    <w:basedOn w:val="Table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4B6D2" w:themeColor="accent1"/>
          <w:left w:val="single" w:sz="4" w:space="0" w:color="94B6D2" w:themeColor="accent1"/>
          <w:bottom w:val="single" w:sz="4" w:space="0" w:color="94B6D2" w:themeColor="accent1"/>
          <w:right w:val="single" w:sz="4" w:space="0" w:color="94B6D2" w:themeColor="accent1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</w:rPr>
      <w:tblPr/>
      <w:tcPr>
        <w:tcBorders>
          <w:top w:val="double" w:sz="4" w:space="0" w:color="94B6D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GridTable4-Accent2">
    <w:name w:val="Grid Table 4 Accent 2"/>
    <w:basedOn w:val="Table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EAB290" w:themeColor="accent2" w:themeTint="99"/>
        <w:left w:val="single" w:sz="4" w:space="0" w:color="EAB290" w:themeColor="accent2" w:themeTint="99"/>
        <w:bottom w:val="single" w:sz="4" w:space="0" w:color="EAB290" w:themeColor="accent2" w:themeTint="99"/>
        <w:right w:val="single" w:sz="4" w:space="0" w:color="EAB290" w:themeColor="accent2" w:themeTint="99"/>
        <w:insideH w:val="single" w:sz="4" w:space="0" w:color="EAB290" w:themeColor="accent2" w:themeTint="99"/>
        <w:insideV w:val="single" w:sz="4" w:space="0" w:color="EAB290" w:themeColor="accent2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D8047" w:themeColor="accent2"/>
          <w:left w:val="single" w:sz="4" w:space="0" w:color="DD8047" w:themeColor="accent2"/>
          <w:bottom w:val="single" w:sz="4" w:space="0" w:color="DD8047" w:themeColor="accent2"/>
          <w:right w:val="single" w:sz="4" w:space="0" w:color="DD8047" w:themeColor="accent2"/>
          <w:insideH w:val="nil"/>
          <w:insideV w:val="nil"/>
        </w:tcBorders>
        <w:shd w:val="clear" w:color="auto" w:fill="DD8047" w:themeFill="accent2"/>
      </w:tcPr>
    </w:tblStylePr>
    <w:tblStylePr w:type="lastRow">
      <w:rPr>
        <w:b/>
        <w:bCs/>
      </w:rPr>
      <w:tblPr/>
      <w:tcPr>
        <w:tcBorders>
          <w:top w:val="double" w:sz="4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PlainTable4">
    <w:name w:val="Plain Table 4"/>
    <w:basedOn w:val="TableNormal"/>
    <w:uiPriority w:val="44"/>
    <w:pPr>
      <w:spacing w:after="0" w:line="240" w:lineRule="auto"/>
    </w:pPr>
    <w:tblPr>
      <w:tblStyleRowBandSize w:val="1"/>
      <w:tblStyleColBandSize w:val="1"/>
      <w:tblCellMar>
        <w:top w:w="29" w:type="dxa"/>
        <w:bottom w:w="29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6">
    <w:name w:val="Grid Table 1 Light Accent 6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D5D1D1" w:themeColor="accent6" w:themeTint="66"/>
        <w:left w:val="single" w:sz="4" w:space="0" w:color="D5D1D1" w:themeColor="accent6" w:themeTint="66"/>
        <w:bottom w:val="single" w:sz="4" w:space="0" w:color="D5D1D1" w:themeColor="accent6" w:themeTint="66"/>
        <w:right w:val="single" w:sz="4" w:space="0" w:color="D5D1D1" w:themeColor="accent6" w:themeTint="66"/>
        <w:insideH w:val="single" w:sz="4" w:space="0" w:color="D5D1D1" w:themeColor="accent6" w:themeTint="66"/>
        <w:insideV w:val="single" w:sz="4" w:space="0" w:color="D5D1D1" w:themeColor="accent6" w:themeTint="66"/>
      </w:tblBorders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bottom w:val="single" w:sz="12" w:space="0" w:color="C0BA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1Light-Accent6">
    <w:name w:val="List Table 1 Light Accent 6"/>
    <w:basedOn w:val="TableNormal"/>
    <w:uiPriority w:val="46"/>
    <w:pPr>
      <w:spacing w:after="0" w:line="240" w:lineRule="auto"/>
    </w:pPr>
    <w:tblPr>
      <w:tblStyleRowBandSize w:val="1"/>
      <w:tblStyleColBandSize w:val="1"/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bottom w:val="single" w:sz="4" w:space="0" w:color="C0BA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paragraph" w:styleId="Header">
    <w:name w:val="header"/>
    <w:basedOn w:val="Normal"/>
    <w:link w:val="HeaderChar"/>
    <w:uiPriority w:val="2"/>
    <w:unhideWhenUsed/>
    <w:pPr>
      <w:spacing w:after="0"/>
      <w:jc w:val="right"/>
    </w:pPr>
  </w:style>
  <w:style w:type="character" w:customStyle="1" w:styleId="HeaderChar">
    <w:name w:val="Header Char"/>
    <w:basedOn w:val="DefaultParagraphFont"/>
    <w:link w:val="Header"/>
    <w:uiPriority w:val="2"/>
  </w:style>
  <w:style w:type="paragraph" w:styleId="Footer">
    <w:name w:val="footer"/>
    <w:basedOn w:val="Normal"/>
    <w:link w:val="FooterChar"/>
    <w:uiPriority w:val="2"/>
    <w:unhideWhenUsed/>
    <w:pPr>
      <w:spacing w:after="0"/>
    </w:pPr>
  </w:style>
  <w:style w:type="character" w:customStyle="1" w:styleId="FooterChar">
    <w:name w:val="Footer Char"/>
    <w:basedOn w:val="DefaultParagraphFont"/>
    <w:link w:val="Footer"/>
    <w:uiPriority w:val="2"/>
  </w:style>
  <w:style w:type="table" w:customStyle="1" w:styleId="Noborders">
    <w:name w:val="No borders"/>
    <w:basedOn w:val="TableNormal"/>
    <w:uiPriority w:val="99"/>
    <w:pPr>
      <w:spacing w:after="0" w:line="240" w:lineRule="auto"/>
    </w:pPr>
    <w:tblPr/>
  </w:style>
  <w:style w:type="table" w:styleId="GridTable1Light-Accent1">
    <w:name w:val="Grid Table 1 Light Accent 1"/>
    <w:aliases w:val="Sample questionnaires table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insideH w:val="single" w:sz="4" w:space="0" w:color="94B6D2" w:themeColor="accent1"/>
      </w:tblBorders>
      <w:tblCellMar>
        <w:top w:w="29" w:type="dxa"/>
        <w:bottom w:w="29" w:type="dxa"/>
      </w:tblCellMar>
    </w:tblPr>
    <w:tblStylePr w:type="firstRow">
      <w:rPr>
        <w:b w:val="0"/>
        <w:bCs/>
      </w:rPr>
      <w:tblPr/>
      <w:tcPr>
        <w:tcBorders>
          <w:top w:val="nil"/>
          <w:left w:val="nil"/>
          <w:bottom w:val="single" w:sz="12" w:space="0" w:color="94B6D2" w:themeColor="accent1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double" w:sz="2" w:space="0" w:color="BED3E4" w:themeColor="accent1" w:themeTint="99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</w:style>
  <w:style w:type="table" w:styleId="GridTable2-Accent1">
    <w:name w:val="Grid Table 2 Accent 1"/>
    <w:basedOn w:val="TableNormal"/>
    <w:uiPriority w:val="47"/>
    <w:pPr>
      <w:spacing w:after="0" w:line="240" w:lineRule="auto"/>
    </w:pPr>
    <w:tblPr>
      <w:tblStyleRowBandSize w:val="1"/>
      <w:tblStyleColBandSize w:val="1"/>
      <w:tblBorders>
        <w:top w:val="single" w:sz="2" w:space="0" w:color="BED3E4" w:themeColor="accent1" w:themeTint="99"/>
        <w:bottom w:val="single" w:sz="2" w:space="0" w:color="BED3E4" w:themeColor="accent1" w:themeTint="99"/>
        <w:insideH w:val="single" w:sz="2" w:space="0" w:color="BED3E4" w:themeColor="accent1" w:themeTint="99"/>
        <w:insideV w:val="single" w:sz="2" w:space="0" w:color="BED3E4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BED3E4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ED3E4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paragraph" w:customStyle="1" w:styleId="Logo">
    <w:name w:val="Logo"/>
    <w:basedOn w:val="Normal"/>
    <w:uiPriority w:val="1"/>
    <w:qFormat/>
    <w:rsid w:val="00E279B8"/>
    <w:pPr>
      <w:spacing w:before="5160" w:after="1440" w:line="720" w:lineRule="auto"/>
      <w:jc w:val="right"/>
    </w:pPr>
    <w:rPr>
      <w:noProof/>
      <w:color w:val="59473F" w:themeColor="text2" w:themeShade="BF"/>
      <w:sz w:val="52"/>
      <w:szCs w:val="52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Pr>
      <w:rFonts w:ascii="Arial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Pr>
      <w:rFonts w:ascii="Arial" w:hAnsi="Arial" w:cs="Arial"/>
      <w:vanish/>
      <w:sz w:val="16"/>
      <w:szCs w:val="16"/>
    </w:rPr>
  </w:style>
  <w:style w:type="paragraph" w:customStyle="1" w:styleId="Contactinfo">
    <w:name w:val="Contact info"/>
    <w:basedOn w:val="Normal"/>
    <w:uiPriority w:val="1"/>
    <w:qFormat/>
    <w:pPr>
      <w:spacing w:after="0"/>
      <w:jc w:val="right"/>
    </w:pPr>
    <w:rPr>
      <w:caps/>
    </w:rPr>
  </w:style>
  <w:style w:type="table" w:styleId="GridTable3-Accent3">
    <w:name w:val="Grid Table 3 Accent 3"/>
    <w:basedOn w:val="TableNormal"/>
    <w:uiPriority w:val="48"/>
    <w:pPr>
      <w:spacing w:after="0" w:line="240" w:lineRule="auto"/>
    </w:pPr>
    <w:tblPr>
      <w:tblStyleRowBandSize w:val="1"/>
      <w:tblStyleColBandSize w:val="1"/>
      <w:tblBorders>
        <w:top w:val="single" w:sz="4" w:space="0" w:color="C8CCB3" w:themeColor="accent3" w:themeTint="99"/>
        <w:left w:val="single" w:sz="4" w:space="0" w:color="C8CCB3" w:themeColor="accent3" w:themeTint="99"/>
        <w:bottom w:val="single" w:sz="4" w:space="0" w:color="C8CCB3" w:themeColor="accent3" w:themeTint="99"/>
        <w:right w:val="single" w:sz="4" w:space="0" w:color="C8CCB3" w:themeColor="accent3" w:themeTint="99"/>
        <w:insideH w:val="single" w:sz="4" w:space="0" w:color="C8CCB3" w:themeColor="accent3" w:themeTint="99"/>
        <w:insideV w:val="single" w:sz="4" w:space="0" w:color="C8CCB3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  <w:tblStylePr w:type="neCell">
      <w:tblPr/>
      <w:tcPr>
        <w:tcBorders>
          <w:bottom w:val="single" w:sz="4" w:space="0" w:color="C8CCB3" w:themeColor="accent3" w:themeTint="99"/>
        </w:tcBorders>
      </w:tcPr>
    </w:tblStylePr>
    <w:tblStylePr w:type="nwCell">
      <w:tblPr/>
      <w:tcPr>
        <w:tcBorders>
          <w:bottom w:val="single" w:sz="4" w:space="0" w:color="C8CCB3" w:themeColor="accent3" w:themeTint="99"/>
        </w:tcBorders>
      </w:tcPr>
    </w:tblStylePr>
    <w:tblStylePr w:type="seCell">
      <w:tblPr/>
      <w:tcPr>
        <w:tcBorders>
          <w:top w:val="single" w:sz="4" w:space="0" w:color="C8CCB3" w:themeColor="accent3" w:themeTint="99"/>
        </w:tcBorders>
      </w:tcPr>
    </w:tblStylePr>
    <w:tblStylePr w:type="swCell">
      <w:tblPr/>
      <w:tcPr>
        <w:tcBorders>
          <w:top w:val="single" w:sz="4" w:space="0" w:color="C8CCB3" w:themeColor="accent3" w:themeTint="99"/>
        </w:tcBorders>
      </w:tcPr>
    </w:tblStylePr>
  </w:style>
  <w:style w:type="table" w:styleId="GridTable5Dark-Accent3">
    <w:name w:val="Grid Table 5 Dark Accent 3"/>
    <w:basedOn w:val="TableNormal"/>
    <w:uiPriority w:val="5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EE5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B81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B81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B8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B81" w:themeFill="accent3"/>
      </w:tcPr>
    </w:tblStylePr>
    <w:tblStylePr w:type="band1Vert">
      <w:tblPr/>
      <w:tcPr>
        <w:shd w:val="clear" w:color="auto" w:fill="DBDDCC" w:themeFill="accent3" w:themeFillTint="66"/>
      </w:tcPr>
    </w:tblStylePr>
    <w:tblStylePr w:type="band1Horz">
      <w:tblPr/>
      <w:tcPr>
        <w:shd w:val="clear" w:color="auto" w:fill="DBDDCC" w:themeFill="accent3" w:themeFillTint="66"/>
      </w:tcPr>
    </w:tblStylePr>
  </w:style>
  <w:style w:type="table" w:styleId="GridTable1Light-Accent3">
    <w:name w:val="Grid Table 1 Light Accent 3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DBDDCC" w:themeColor="accent3" w:themeTint="66"/>
        <w:left w:val="single" w:sz="4" w:space="0" w:color="DBDDCC" w:themeColor="accent3" w:themeTint="66"/>
        <w:bottom w:val="single" w:sz="4" w:space="0" w:color="DBDDCC" w:themeColor="accent3" w:themeTint="66"/>
        <w:right w:val="single" w:sz="4" w:space="0" w:color="DBDDCC" w:themeColor="accent3" w:themeTint="66"/>
        <w:insideH w:val="single" w:sz="4" w:space="0" w:color="DBDDCC" w:themeColor="accent3" w:themeTint="66"/>
        <w:insideV w:val="single" w:sz="4" w:space="0" w:color="DBDDC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8CCB3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8CCB3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Strong">
    <w:name w:val="Strong"/>
    <w:basedOn w:val="DefaultParagraphFont"/>
    <w:uiPriority w:val="1"/>
    <w:qFormat/>
    <w:rPr>
      <w:b/>
      <w:bCs/>
    </w:rPr>
  </w:style>
  <w:style w:type="paragraph" w:customStyle="1" w:styleId="Tabletext">
    <w:name w:val="Table text"/>
    <w:basedOn w:val="Normal"/>
    <w:uiPriority w:val="1"/>
    <w:qFormat/>
    <w:pPr>
      <w:spacing w:before="120" w:after="0"/>
    </w:pPr>
  </w:style>
  <w:style w:type="table" w:styleId="ListTable6Colorful-Accent2">
    <w:name w:val="List Table 6 Colorful Accent 2"/>
    <w:basedOn w:val="TableNormal"/>
    <w:uiPriority w:val="51"/>
    <w:pPr>
      <w:spacing w:after="0" w:line="240" w:lineRule="auto"/>
    </w:pPr>
    <w:rPr>
      <w:color w:val="B85A22" w:themeColor="accent2" w:themeShade="BF"/>
    </w:rPr>
    <w:tblPr>
      <w:tblStyleRowBandSize w:val="1"/>
      <w:tblStyleColBandSize w:val="1"/>
      <w:tblBorders>
        <w:top w:val="single" w:sz="4" w:space="0" w:color="DD8047" w:themeColor="accent2"/>
        <w:bottom w:val="single" w:sz="4" w:space="0" w:color="DD8047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DD8047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GridTable1Light-Accent2">
    <w:name w:val="Grid Table 1 Light Accent 2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F1CBB5" w:themeColor="accent2" w:themeTint="66"/>
        <w:left w:val="single" w:sz="4" w:space="0" w:color="F1CBB5" w:themeColor="accent2" w:themeTint="66"/>
        <w:bottom w:val="single" w:sz="4" w:space="0" w:color="F1CBB5" w:themeColor="accent2" w:themeTint="66"/>
        <w:right w:val="single" w:sz="4" w:space="0" w:color="F1CBB5" w:themeColor="accent2" w:themeTint="66"/>
        <w:insideH w:val="single" w:sz="4" w:space="0" w:color="F1CBB5" w:themeColor="accent2" w:themeTint="66"/>
        <w:insideV w:val="single" w:sz="4" w:space="0" w:color="F1CBB5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EAB2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Bullet">
    <w:name w:val="List Bullet"/>
    <w:basedOn w:val="Normal"/>
    <w:uiPriority w:val="1"/>
    <w:unhideWhenUsed/>
    <w:pPr>
      <w:numPr>
        <w:numId w:val="2"/>
      </w:numPr>
    </w:pPr>
  </w:style>
  <w:style w:type="paragraph" w:customStyle="1" w:styleId="Image">
    <w:name w:val="Image"/>
    <w:basedOn w:val="Normal"/>
    <w:qFormat/>
    <w:rsid w:val="00E279B8"/>
    <w:pPr>
      <w:spacing w:before="5760" w:after="0" w:line="720" w:lineRule="auto"/>
      <w:jc w:val="right"/>
    </w:pPr>
  </w:style>
  <w:style w:type="character" w:styleId="IntenseEmphasis">
    <w:name w:val="Intense Emphasis"/>
    <w:basedOn w:val="DefaultParagraphFont"/>
    <w:uiPriority w:val="21"/>
    <w:semiHidden/>
    <w:unhideWhenUsed/>
    <w:rsid w:val="0013333F"/>
    <w:rPr>
      <w:i/>
      <w:iCs/>
      <w:color w:val="355D7E" w:themeColor="accent1" w:themeShade="8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rsid w:val="0013333F"/>
    <w:pPr>
      <w:pBdr>
        <w:top w:val="single" w:sz="4" w:space="10" w:color="94B6D2" w:themeColor="accent1"/>
        <w:bottom w:val="single" w:sz="4" w:space="10" w:color="94B6D2" w:themeColor="accent1"/>
      </w:pBdr>
      <w:spacing w:before="360" w:after="360"/>
      <w:ind w:left="864" w:right="864"/>
      <w:jc w:val="center"/>
    </w:pPr>
    <w:rPr>
      <w:i/>
      <w:iCs/>
      <w:color w:val="355D7E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13333F"/>
    <w:rPr>
      <w:i/>
      <w:iCs/>
      <w:color w:val="355D7E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rsid w:val="0013333F"/>
    <w:rPr>
      <w:b/>
      <w:bCs/>
      <w:caps w:val="0"/>
      <w:smallCaps/>
      <w:color w:val="355D7E" w:themeColor="accent1" w:themeShade="80"/>
      <w:spacing w:val="5"/>
    </w:rPr>
  </w:style>
  <w:style w:type="paragraph" w:styleId="BlockText">
    <w:name w:val="Block Text"/>
    <w:basedOn w:val="Normal"/>
    <w:uiPriority w:val="99"/>
    <w:semiHidden/>
    <w:unhideWhenUsed/>
    <w:rsid w:val="0013333F"/>
    <w:pPr>
      <w:pBdr>
        <w:top w:val="single" w:sz="2" w:space="10" w:color="355D7E" w:themeColor="accent1" w:themeShade="80" w:shadow="1"/>
        <w:left w:val="single" w:sz="2" w:space="10" w:color="355D7E" w:themeColor="accent1" w:themeShade="80" w:shadow="1"/>
        <w:bottom w:val="single" w:sz="2" w:space="10" w:color="355D7E" w:themeColor="accent1" w:themeShade="80" w:shadow="1"/>
        <w:right w:val="single" w:sz="2" w:space="10" w:color="355D7E" w:themeColor="accent1" w:themeShade="80" w:shadow="1"/>
      </w:pBdr>
      <w:ind w:left="1152" w:right="1152"/>
    </w:pPr>
    <w:rPr>
      <w:i/>
      <w:iCs/>
      <w:color w:val="355D7E" w:themeColor="accent1" w:themeShade="80"/>
    </w:rPr>
  </w:style>
  <w:style w:type="character" w:styleId="Hyperlink">
    <w:name w:val="Hyperlink"/>
    <w:basedOn w:val="DefaultParagraphFont"/>
    <w:uiPriority w:val="99"/>
    <w:unhideWhenUsed/>
    <w:rsid w:val="0013333F"/>
    <w:rPr>
      <w:color w:val="7C5F1D" w:themeColor="accent4" w:themeShade="80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3333F"/>
    <w:rPr>
      <w:color w:val="595959" w:themeColor="text1" w:themeTint="A6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5A7977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5A797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488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44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2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8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4.png"/><Relationship Id="rId26" Type="http://schemas.openxmlformats.org/officeDocument/2006/relationships/image" Target="media/image9.png"/><Relationship Id="rId39" Type="http://schemas.openxmlformats.org/officeDocument/2006/relationships/image" Target="media/image16.png"/><Relationship Id="rId21" Type="http://schemas.openxmlformats.org/officeDocument/2006/relationships/hyperlink" Target="https://graph.microsoft.com/beta/users?$select=id,manager" TargetMode="External"/><Relationship Id="rId34" Type="http://schemas.microsoft.com/office/2007/relationships/diagramDrawing" Target="diagrams/drawing1.xml"/><Relationship Id="rId42" Type="http://schemas.openxmlformats.org/officeDocument/2006/relationships/image" Target="media/image19.png"/><Relationship Id="rId47" Type="http://schemas.openxmlformats.org/officeDocument/2006/relationships/hyperlink" Target="https://learn.microsoft.com/en-us/graph/api/resources/adminwindowsupdates?view=graph-rest-beta&amp;preserve-view=true" TargetMode="External"/><Relationship Id="rId50" Type="http://schemas.openxmlformats.org/officeDocument/2006/relationships/hyperlink" Target="https://smsagent.blog/2021/05/12/create-custom-intune-reports-with-microsoft-graph-azure-automation-and-power-bi/" TargetMode="External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hyperlink" Target="https://graph.microsoft.com/beta/admin/windows/updates/products" TargetMode="External"/><Relationship Id="rId11" Type="http://schemas.openxmlformats.org/officeDocument/2006/relationships/hyperlink" Target="http://commons.wikimedia.org/wiki/File:Brookfield_Asset_Management_logo.svg" TargetMode="External"/><Relationship Id="rId24" Type="http://schemas.openxmlformats.org/officeDocument/2006/relationships/hyperlink" Target="https://graph.microsoft.com/v1.0/deviceAppManagement/managedAppRegistrations" TargetMode="External"/><Relationship Id="rId32" Type="http://schemas.openxmlformats.org/officeDocument/2006/relationships/diagramQuickStyle" Target="diagrams/quickStyle1.xml"/><Relationship Id="rId37" Type="http://schemas.openxmlformats.org/officeDocument/2006/relationships/image" Target="media/image14.jpeg"/><Relationship Id="rId40" Type="http://schemas.openxmlformats.org/officeDocument/2006/relationships/image" Target="media/image17.png"/><Relationship Id="rId45" Type="http://schemas.openxmlformats.org/officeDocument/2006/relationships/hyperlink" Target="https://learn.microsoft.com/en-us/mem/intune/fundamentals/reports-export-graph-available-reports" TargetMode="External"/><Relationship Id="rId53" Type="http://schemas.openxmlformats.org/officeDocument/2006/relationships/footer" Target="footer1.xml"/><Relationship Id="rId5" Type="http://schemas.openxmlformats.org/officeDocument/2006/relationships/numbering" Target="numbering.xml"/><Relationship Id="rId19" Type="http://schemas.openxmlformats.org/officeDocument/2006/relationships/image" Target="media/image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commons.wikimedia.org/wiki/File:Brookfield_Asset_Management_logo.svg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0.png"/><Relationship Id="rId30" Type="http://schemas.openxmlformats.org/officeDocument/2006/relationships/diagramData" Target="diagrams/data1.xml"/><Relationship Id="rId35" Type="http://schemas.openxmlformats.org/officeDocument/2006/relationships/image" Target="media/image12.jpeg"/><Relationship Id="rId43" Type="http://schemas.openxmlformats.org/officeDocument/2006/relationships/image" Target="media/image20.png"/><Relationship Id="rId48" Type="http://schemas.openxmlformats.org/officeDocument/2006/relationships/hyperlink" Target="https://m365scripts.com/microsoft365/get-microsoft-graph-activity-logs-using-azure-portal/" TargetMode="External"/><Relationship Id="rId56" Type="http://schemas.openxmlformats.org/officeDocument/2006/relationships/glossaryDocument" Target="glossary/document.xml"/><Relationship Id="rId8" Type="http://schemas.openxmlformats.org/officeDocument/2006/relationships/webSettings" Target="webSettings.xml"/><Relationship Id="rId51" Type="http://schemas.openxmlformats.org/officeDocument/2006/relationships/hyperlink" Target="https://model-technology.com/model-powerbi-dashboard/" TargetMode="External"/><Relationship Id="rId3" Type="http://schemas.openxmlformats.org/officeDocument/2006/relationships/customXml" Target="../customXml/item3.xml"/><Relationship Id="rId12" Type="http://schemas.openxmlformats.org/officeDocument/2006/relationships/hyperlink" Target="https://creativecommons.org/licenses/by-sa/3.0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8.png"/><Relationship Id="rId33" Type="http://schemas.openxmlformats.org/officeDocument/2006/relationships/diagramColors" Target="diagrams/colors1.xml"/><Relationship Id="rId38" Type="http://schemas.openxmlformats.org/officeDocument/2006/relationships/image" Target="media/image15.jpeg"/><Relationship Id="rId46" Type="http://schemas.openxmlformats.org/officeDocument/2006/relationships/hyperlink" Target="https://learn.microsoft.com/en-us/windows/deployment/update/release-cycle" TargetMode="External"/><Relationship Id="rId20" Type="http://schemas.openxmlformats.org/officeDocument/2006/relationships/hyperlink" Target="https://graph.microsoft.com/beta/user" TargetMode="External"/><Relationship Id="rId41" Type="http://schemas.openxmlformats.org/officeDocument/2006/relationships/image" Target="media/image18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creativecommons.org/licenses/by-sa/3.0/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1.png"/><Relationship Id="rId36" Type="http://schemas.openxmlformats.org/officeDocument/2006/relationships/image" Target="media/image13.jpeg"/><Relationship Id="rId49" Type="http://schemas.openxmlformats.org/officeDocument/2006/relationships/hyperlink" Target="https://docs.smsagent.blog/microsoft-endpoint-manager-reporting/automating-data-exports-from-microsoft-graph/azure-automation-account/create-an-azure-automation-runbook" TargetMode="External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diagramLayout" Target="diagrams/layout1.xml"/><Relationship Id="rId44" Type="http://schemas.openxmlformats.org/officeDocument/2006/relationships/hyperlink" Target="https://devblogs.microsoft.com/microsoft365dev/anatomy-of-a-microsoft-graph-connector/" TargetMode="External"/><Relationship Id="rId52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araabdu\AppData\Roaming\Microsoft\Templates\Project%20communication%20plan.dotx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F5EF533-8890-43C2-9251-BC18309D7A9B}" type="doc">
      <dgm:prSet loTypeId="urn:microsoft.com/office/officeart/2005/8/layout/bProcess2" loCatId="process" qsTypeId="urn:microsoft.com/office/officeart/2005/8/quickstyle/3d2" qsCatId="3D" csTypeId="urn:microsoft.com/office/officeart/2005/8/colors/colorful2" csCatId="colorful" phldr="1"/>
      <dgm:spPr/>
      <dgm:t>
        <a:bodyPr/>
        <a:lstStyle/>
        <a:p>
          <a:endParaRPr lang="en-US"/>
        </a:p>
      </dgm:t>
    </dgm:pt>
    <dgm:pt modelId="{C8AD00CD-23A7-4841-A0C5-E7E910F3B9B8}">
      <dgm:prSet phldrT="[Text]" custT="1"/>
      <dgm:spPr/>
      <dgm:t>
        <a:bodyPr/>
        <a:lstStyle/>
        <a:p>
          <a:r>
            <a:rPr lang="en-US" sz="1000" b="1"/>
            <a:t>Make a Catalog List </a:t>
          </a:r>
          <a:r>
            <a:rPr lang="en-US" sz="1000">
              <a:solidFill>
                <a:sysClr val="windowText" lastClr="000000"/>
              </a:solidFill>
            </a:rPr>
            <a:t>https://graph.microsoft.com/beta/admin/windows/updates/catalog/entries?select=id</a:t>
          </a:r>
        </a:p>
      </dgm:t>
    </dgm:pt>
    <dgm:pt modelId="{75D06C95-0DD4-405C-9233-DC4A7F075F13}" type="parTrans" cxnId="{EFAE003F-42D1-4D3F-BDDE-C2E0946FAD3D}">
      <dgm:prSet/>
      <dgm:spPr/>
      <dgm:t>
        <a:bodyPr/>
        <a:lstStyle/>
        <a:p>
          <a:endParaRPr lang="en-US">
            <a:solidFill>
              <a:sysClr val="windowText" lastClr="000000"/>
            </a:solidFill>
          </a:endParaRPr>
        </a:p>
      </dgm:t>
    </dgm:pt>
    <dgm:pt modelId="{EBC5ADF7-3FC0-4FE1-BAC5-A441E043A10C}" type="sibTrans" cxnId="{EFAE003F-42D1-4D3F-BDDE-C2E0946FAD3D}">
      <dgm:prSet/>
      <dgm:spPr/>
      <dgm:t>
        <a:bodyPr/>
        <a:lstStyle/>
        <a:p>
          <a:endParaRPr lang="en-US">
            <a:solidFill>
              <a:sysClr val="windowText" lastClr="000000"/>
            </a:solidFill>
          </a:endParaRPr>
        </a:p>
      </dgm:t>
    </dgm:pt>
    <dgm:pt modelId="{F05C45FC-72FF-4161-9144-2CE230DC88B2}">
      <dgm:prSet phldrT="[Text]" custT="1"/>
      <dgm:spPr/>
      <dgm:t>
        <a:bodyPr/>
        <a:lstStyle/>
        <a:p>
          <a:r>
            <a:rPr lang="en-US" sz="1000" b="1"/>
            <a:t>Create a Parameter:</a:t>
          </a:r>
          <a:r>
            <a:rPr lang="en-US" sz="1000">
              <a:solidFill>
                <a:sysClr val="windowText" lastClr="000000"/>
              </a:solidFill>
            </a:rPr>
            <a:t>catalog_id</a:t>
          </a:r>
        </a:p>
      </dgm:t>
    </dgm:pt>
    <dgm:pt modelId="{8E373D86-D834-4E1F-A805-FC1220459645}" type="parTrans" cxnId="{BA386544-47AC-452A-8CBD-2BEA232229E4}">
      <dgm:prSet/>
      <dgm:spPr/>
      <dgm:t>
        <a:bodyPr/>
        <a:lstStyle/>
        <a:p>
          <a:endParaRPr lang="en-US">
            <a:solidFill>
              <a:sysClr val="windowText" lastClr="000000"/>
            </a:solidFill>
          </a:endParaRPr>
        </a:p>
      </dgm:t>
    </dgm:pt>
    <dgm:pt modelId="{F95F990C-F834-4227-B32C-6569F6E74360}" type="sibTrans" cxnId="{BA386544-47AC-452A-8CBD-2BEA232229E4}">
      <dgm:prSet/>
      <dgm:spPr/>
      <dgm:t>
        <a:bodyPr/>
        <a:lstStyle/>
        <a:p>
          <a:endParaRPr lang="en-US">
            <a:solidFill>
              <a:sysClr val="windowText" lastClr="000000"/>
            </a:solidFill>
          </a:endParaRPr>
        </a:p>
      </dgm:t>
    </dgm:pt>
    <dgm:pt modelId="{D9A7425D-1661-4CC6-AA40-EF8A264DBFE1}">
      <dgm:prSet phldrT="[Text]" custT="1"/>
      <dgm:spPr/>
      <dgm:t>
        <a:bodyPr/>
        <a:lstStyle/>
        <a:p>
          <a:r>
            <a:rPr lang="en-US" sz="1200" b="1"/>
            <a:t>Call a Function:</a:t>
          </a:r>
          <a:r>
            <a:rPr lang="en-US" sz="1000">
              <a:solidFill>
                <a:sysClr val="windowText" lastClr="000000"/>
              </a:solidFill>
            </a:rPr>
            <a:t>https://graph.microsoft.com/beta/admin/windows/updates/products/FindByCatalogId(catalogID='" &amp; catalogID &amp; "')?expand=revisions($expand=catalogEntry,knowledgeBaseArticle),knownIssues($expand=originatingKnowledgeBaseArticle,resolvingKnowledgeBaseArticle)</a:t>
          </a:r>
        </a:p>
      </dgm:t>
    </dgm:pt>
    <dgm:pt modelId="{370C0090-2F0D-404F-803A-FFC32035E168}" type="parTrans" cxnId="{6A8B4756-68CB-43CD-B4F9-D66FE359AE0D}">
      <dgm:prSet/>
      <dgm:spPr/>
      <dgm:t>
        <a:bodyPr/>
        <a:lstStyle/>
        <a:p>
          <a:endParaRPr lang="en-US">
            <a:solidFill>
              <a:sysClr val="windowText" lastClr="000000"/>
            </a:solidFill>
          </a:endParaRPr>
        </a:p>
      </dgm:t>
    </dgm:pt>
    <dgm:pt modelId="{B1DF718E-40A7-4C61-AC50-37857A162543}" type="sibTrans" cxnId="{6A8B4756-68CB-43CD-B4F9-D66FE359AE0D}">
      <dgm:prSet/>
      <dgm:spPr/>
      <dgm:t>
        <a:bodyPr/>
        <a:lstStyle/>
        <a:p>
          <a:endParaRPr lang="en-US">
            <a:solidFill>
              <a:sysClr val="windowText" lastClr="000000"/>
            </a:solidFill>
          </a:endParaRPr>
        </a:p>
      </dgm:t>
    </dgm:pt>
    <dgm:pt modelId="{C7FEE510-75DB-41D2-B038-415A7DD3BED5}">
      <dgm:prSet phldrT="[Text]" custT="1"/>
      <dgm:spPr/>
      <dgm:t>
        <a:bodyPr/>
        <a:lstStyle/>
        <a:p>
          <a:r>
            <a:rPr lang="en-US" sz="1000" b="1"/>
            <a:t>Invoke the custom Function</a:t>
          </a:r>
        </a:p>
      </dgm:t>
    </dgm:pt>
    <dgm:pt modelId="{8DF144CA-34FF-47AA-9E97-9034CD6CAE66}" type="parTrans" cxnId="{BBABAA92-BF4B-4AB4-B898-09F8775F2571}">
      <dgm:prSet/>
      <dgm:spPr/>
      <dgm:t>
        <a:bodyPr/>
        <a:lstStyle/>
        <a:p>
          <a:endParaRPr lang="en-US">
            <a:solidFill>
              <a:sysClr val="windowText" lastClr="000000"/>
            </a:solidFill>
          </a:endParaRPr>
        </a:p>
      </dgm:t>
    </dgm:pt>
    <dgm:pt modelId="{59BF4A90-79BC-4B41-A4A0-4509FCC31C99}" type="sibTrans" cxnId="{BBABAA92-BF4B-4AB4-B898-09F8775F2571}">
      <dgm:prSet/>
      <dgm:spPr/>
      <dgm:t>
        <a:bodyPr/>
        <a:lstStyle/>
        <a:p>
          <a:endParaRPr lang="en-US">
            <a:solidFill>
              <a:sysClr val="windowText" lastClr="000000"/>
            </a:solidFill>
          </a:endParaRPr>
        </a:p>
      </dgm:t>
    </dgm:pt>
    <dgm:pt modelId="{248F521B-264E-456A-80CC-3AEA42593A66}">
      <dgm:prSet phldrT="[Text]" custT="1"/>
      <dgm:spPr/>
      <dgm:t>
        <a:bodyPr/>
        <a:lstStyle/>
        <a:p>
          <a:r>
            <a:rPr lang="en-US" sz="1000" b="1"/>
            <a:t>Retrieve revisions along with catalogID</a:t>
          </a:r>
        </a:p>
      </dgm:t>
    </dgm:pt>
    <dgm:pt modelId="{1A5F9845-FDF0-4799-BBA0-4B3B4C72FE3A}" type="parTrans" cxnId="{3D3A0AB1-C26C-4C88-813C-B4C64D3F0E69}">
      <dgm:prSet/>
      <dgm:spPr/>
      <dgm:t>
        <a:bodyPr/>
        <a:lstStyle/>
        <a:p>
          <a:endParaRPr lang="en-US">
            <a:solidFill>
              <a:sysClr val="windowText" lastClr="000000"/>
            </a:solidFill>
          </a:endParaRPr>
        </a:p>
      </dgm:t>
    </dgm:pt>
    <dgm:pt modelId="{4CD078A2-7D7E-406B-B916-C8A779A55665}" type="sibTrans" cxnId="{3D3A0AB1-C26C-4C88-813C-B4C64D3F0E69}">
      <dgm:prSet/>
      <dgm:spPr/>
      <dgm:t>
        <a:bodyPr/>
        <a:lstStyle/>
        <a:p>
          <a:endParaRPr lang="en-US">
            <a:solidFill>
              <a:sysClr val="windowText" lastClr="000000"/>
            </a:solidFill>
          </a:endParaRPr>
        </a:p>
      </dgm:t>
    </dgm:pt>
    <dgm:pt modelId="{4D09EE0F-4F40-40AF-BB67-6095B6EC9AF6}" type="pres">
      <dgm:prSet presAssocID="{5F5EF533-8890-43C2-9251-BC18309D7A9B}" presName="diagram" presStyleCnt="0">
        <dgm:presLayoutVars>
          <dgm:dir/>
          <dgm:resizeHandles/>
        </dgm:presLayoutVars>
      </dgm:prSet>
      <dgm:spPr/>
    </dgm:pt>
    <dgm:pt modelId="{71912FC0-726B-4E3F-9390-F775E87AB32F}" type="pres">
      <dgm:prSet presAssocID="{C8AD00CD-23A7-4841-A0C5-E7E910F3B9B8}" presName="firstNode" presStyleLbl="node1" presStyleIdx="0" presStyleCnt="5" custScaleX="236793" custScaleY="166739">
        <dgm:presLayoutVars>
          <dgm:bulletEnabled val="1"/>
        </dgm:presLayoutVars>
      </dgm:prSet>
      <dgm:spPr/>
    </dgm:pt>
    <dgm:pt modelId="{8AAE00EA-225A-4D70-B62C-7F5FA8741547}" type="pres">
      <dgm:prSet presAssocID="{EBC5ADF7-3FC0-4FE1-BAC5-A441E043A10C}" presName="sibTrans" presStyleLbl="sibTrans2D1" presStyleIdx="0" presStyleCnt="4"/>
      <dgm:spPr/>
    </dgm:pt>
    <dgm:pt modelId="{D0D015C8-F9C7-485E-A004-67D91FE3E245}" type="pres">
      <dgm:prSet presAssocID="{F05C45FC-72FF-4161-9144-2CE230DC88B2}" presName="middleNode" presStyleCnt="0"/>
      <dgm:spPr/>
    </dgm:pt>
    <dgm:pt modelId="{6388F228-671D-4B38-A104-9943A477BEB2}" type="pres">
      <dgm:prSet presAssocID="{F05C45FC-72FF-4161-9144-2CE230DC88B2}" presName="padding" presStyleLbl="node1" presStyleIdx="0" presStyleCnt="5"/>
      <dgm:spPr/>
    </dgm:pt>
    <dgm:pt modelId="{21E30398-0F1A-4B0F-BFCB-462DC1D2CEE8}" type="pres">
      <dgm:prSet presAssocID="{F05C45FC-72FF-4161-9144-2CE230DC88B2}" presName="shape" presStyleLbl="node1" presStyleIdx="1" presStyleCnt="5" custScaleX="321045" custScaleY="241901">
        <dgm:presLayoutVars>
          <dgm:bulletEnabled val="1"/>
        </dgm:presLayoutVars>
      </dgm:prSet>
      <dgm:spPr/>
    </dgm:pt>
    <dgm:pt modelId="{323EB612-393F-489E-A4FF-3C22C972D3AB}" type="pres">
      <dgm:prSet presAssocID="{F95F990C-F834-4227-B32C-6569F6E74360}" presName="sibTrans" presStyleLbl="sibTrans2D1" presStyleIdx="1" presStyleCnt="4"/>
      <dgm:spPr/>
    </dgm:pt>
    <dgm:pt modelId="{8C867255-5D10-4359-8E36-D57C51B83F99}" type="pres">
      <dgm:prSet presAssocID="{D9A7425D-1661-4CC6-AA40-EF8A264DBFE1}" presName="middleNode" presStyleCnt="0"/>
      <dgm:spPr/>
    </dgm:pt>
    <dgm:pt modelId="{DAD16240-BB12-4AFD-B579-EA82DE4FD590}" type="pres">
      <dgm:prSet presAssocID="{D9A7425D-1661-4CC6-AA40-EF8A264DBFE1}" presName="padding" presStyleLbl="node1" presStyleIdx="1" presStyleCnt="5"/>
      <dgm:spPr/>
    </dgm:pt>
    <dgm:pt modelId="{8BAEC278-8EC1-4140-A266-5F050A34490A}" type="pres">
      <dgm:prSet presAssocID="{D9A7425D-1661-4CC6-AA40-EF8A264DBFE1}" presName="shape" presStyleLbl="node1" presStyleIdx="2" presStyleCnt="5" custScaleX="448631" custScaleY="259677">
        <dgm:presLayoutVars>
          <dgm:bulletEnabled val="1"/>
        </dgm:presLayoutVars>
      </dgm:prSet>
      <dgm:spPr/>
    </dgm:pt>
    <dgm:pt modelId="{CCF497C6-7370-4547-95B3-F2836A4FFC6E}" type="pres">
      <dgm:prSet presAssocID="{B1DF718E-40A7-4C61-AC50-37857A162543}" presName="sibTrans" presStyleLbl="sibTrans2D1" presStyleIdx="2" presStyleCnt="4"/>
      <dgm:spPr/>
    </dgm:pt>
    <dgm:pt modelId="{F661E5FE-302D-43B8-A614-2A367793282B}" type="pres">
      <dgm:prSet presAssocID="{C7FEE510-75DB-41D2-B038-415A7DD3BED5}" presName="middleNode" presStyleCnt="0"/>
      <dgm:spPr/>
    </dgm:pt>
    <dgm:pt modelId="{83AC0555-068C-4F33-B528-5D0FF4029CE7}" type="pres">
      <dgm:prSet presAssocID="{C7FEE510-75DB-41D2-B038-415A7DD3BED5}" presName="padding" presStyleLbl="node1" presStyleIdx="2" presStyleCnt="5"/>
      <dgm:spPr/>
    </dgm:pt>
    <dgm:pt modelId="{D6E821EF-46B5-4B08-8D91-176ED527E293}" type="pres">
      <dgm:prSet presAssocID="{C7FEE510-75DB-41D2-B038-415A7DD3BED5}" presName="shape" presStyleLbl="node1" presStyleIdx="3" presStyleCnt="5" custScaleX="325014">
        <dgm:presLayoutVars>
          <dgm:bulletEnabled val="1"/>
        </dgm:presLayoutVars>
      </dgm:prSet>
      <dgm:spPr/>
    </dgm:pt>
    <dgm:pt modelId="{16385907-F8DC-4926-B11C-333A95CEA95C}" type="pres">
      <dgm:prSet presAssocID="{59BF4A90-79BC-4B41-A4A0-4509FCC31C99}" presName="sibTrans" presStyleLbl="sibTrans2D1" presStyleIdx="3" presStyleCnt="4"/>
      <dgm:spPr/>
    </dgm:pt>
    <dgm:pt modelId="{21E7F0A7-8C97-4A40-8C71-2B652E45747D}" type="pres">
      <dgm:prSet presAssocID="{248F521B-264E-456A-80CC-3AEA42593A66}" presName="lastNode" presStyleLbl="node1" presStyleIdx="4" presStyleCnt="5">
        <dgm:presLayoutVars>
          <dgm:bulletEnabled val="1"/>
        </dgm:presLayoutVars>
      </dgm:prSet>
      <dgm:spPr/>
    </dgm:pt>
  </dgm:ptLst>
  <dgm:cxnLst>
    <dgm:cxn modelId="{EFAE003F-42D1-4D3F-BDDE-C2E0946FAD3D}" srcId="{5F5EF533-8890-43C2-9251-BC18309D7A9B}" destId="{C8AD00CD-23A7-4841-A0C5-E7E910F3B9B8}" srcOrd="0" destOrd="0" parTransId="{75D06C95-0DD4-405C-9233-DC4A7F075F13}" sibTransId="{EBC5ADF7-3FC0-4FE1-BAC5-A441E043A10C}"/>
    <dgm:cxn modelId="{BC21C640-9581-47C9-AE51-A4F0859CA2AA}" type="presOf" srcId="{D9A7425D-1661-4CC6-AA40-EF8A264DBFE1}" destId="{8BAEC278-8EC1-4140-A266-5F050A34490A}" srcOrd="0" destOrd="0" presId="urn:microsoft.com/office/officeart/2005/8/layout/bProcess2"/>
    <dgm:cxn modelId="{95EF7142-0E52-4599-B81D-9CCEC2FC34AC}" type="presOf" srcId="{59BF4A90-79BC-4B41-A4A0-4509FCC31C99}" destId="{16385907-F8DC-4926-B11C-333A95CEA95C}" srcOrd="0" destOrd="0" presId="urn:microsoft.com/office/officeart/2005/8/layout/bProcess2"/>
    <dgm:cxn modelId="{5B2E9F42-6833-4AC6-AABE-9326E639F317}" type="presOf" srcId="{5F5EF533-8890-43C2-9251-BC18309D7A9B}" destId="{4D09EE0F-4F40-40AF-BB67-6095B6EC9AF6}" srcOrd="0" destOrd="0" presId="urn:microsoft.com/office/officeart/2005/8/layout/bProcess2"/>
    <dgm:cxn modelId="{BA386544-47AC-452A-8CBD-2BEA232229E4}" srcId="{5F5EF533-8890-43C2-9251-BC18309D7A9B}" destId="{F05C45FC-72FF-4161-9144-2CE230DC88B2}" srcOrd="1" destOrd="0" parTransId="{8E373D86-D834-4E1F-A805-FC1220459645}" sibTransId="{F95F990C-F834-4227-B32C-6569F6E74360}"/>
    <dgm:cxn modelId="{21B51773-C881-4D0C-9EC8-32D85EB5763F}" type="presOf" srcId="{C7FEE510-75DB-41D2-B038-415A7DD3BED5}" destId="{D6E821EF-46B5-4B08-8D91-176ED527E293}" srcOrd="0" destOrd="0" presId="urn:microsoft.com/office/officeart/2005/8/layout/bProcess2"/>
    <dgm:cxn modelId="{6A8B4756-68CB-43CD-B4F9-D66FE359AE0D}" srcId="{5F5EF533-8890-43C2-9251-BC18309D7A9B}" destId="{D9A7425D-1661-4CC6-AA40-EF8A264DBFE1}" srcOrd="2" destOrd="0" parTransId="{370C0090-2F0D-404F-803A-FFC32035E168}" sibTransId="{B1DF718E-40A7-4C61-AC50-37857A162543}"/>
    <dgm:cxn modelId="{A0FF6189-4782-4EEC-B554-A5D033F31C15}" type="presOf" srcId="{C8AD00CD-23A7-4841-A0C5-E7E910F3B9B8}" destId="{71912FC0-726B-4E3F-9390-F775E87AB32F}" srcOrd="0" destOrd="0" presId="urn:microsoft.com/office/officeart/2005/8/layout/bProcess2"/>
    <dgm:cxn modelId="{467F5091-8E34-4280-95D7-F5F94C1C1480}" type="presOf" srcId="{F05C45FC-72FF-4161-9144-2CE230DC88B2}" destId="{21E30398-0F1A-4B0F-BFCB-462DC1D2CEE8}" srcOrd="0" destOrd="0" presId="urn:microsoft.com/office/officeart/2005/8/layout/bProcess2"/>
    <dgm:cxn modelId="{BBABAA92-BF4B-4AB4-B898-09F8775F2571}" srcId="{5F5EF533-8890-43C2-9251-BC18309D7A9B}" destId="{C7FEE510-75DB-41D2-B038-415A7DD3BED5}" srcOrd="3" destOrd="0" parTransId="{8DF144CA-34FF-47AA-9E97-9034CD6CAE66}" sibTransId="{59BF4A90-79BC-4B41-A4A0-4509FCC31C99}"/>
    <dgm:cxn modelId="{5A9BDF9D-0CBA-4E26-B565-C6EFFD177FFE}" type="presOf" srcId="{EBC5ADF7-3FC0-4FE1-BAC5-A441E043A10C}" destId="{8AAE00EA-225A-4D70-B62C-7F5FA8741547}" srcOrd="0" destOrd="0" presId="urn:microsoft.com/office/officeart/2005/8/layout/bProcess2"/>
    <dgm:cxn modelId="{9ADFF7A7-C75C-4891-8C53-DD2623C95D48}" type="presOf" srcId="{F95F990C-F834-4227-B32C-6569F6E74360}" destId="{323EB612-393F-489E-A4FF-3C22C972D3AB}" srcOrd="0" destOrd="0" presId="urn:microsoft.com/office/officeart/2005/8/layout/bProcess2"/>
    <dgm:cxn modelId="{3D3A0AB1-C26C-4C88-813C-B4C64D3F0E69}" srcId="{5F5EF533-8890-43C2-9251-BC18309D7A9B}" destId="{248F521B-264E-456A-80CC-3AEA42593A66}" srcOrd="4" destOrd="0" parTransId="{1A5F9845-FDF0-4799-BBA0-4B3B4C72FE3A}" sibTransId="{4CD078A2-7D7E-406B-B916-C8A779A55665}"/>
    <dgm:cxn modelId="{F6AF2DE3-72A9-4E2E-AE69-D562CB3EDF79}" type="presOf" srcId="{B1DF718E-40A7-4C61-AC50-37857A162543}" destId="{CCF497C6-7370-4547-95B3-F2836A4FFC6E}" srcOrd="0" destOrd="0" presId="urn:microsoft.com/office/officeart/2005/8/layout/bProcess2"/>
    <dgm:cxn modelId="{3FD134ED-0BEC-4018-AA38-D4D80D5AAA3A}" type="presOf" srcId="{248F521B-264E-456A-80CC-3AEA42593A66}" destId="{21E7F0A7-8C97-4A40-8C71-2B652E45747D}" srcOrd="0" destOrd="0" presId="urn:microsoft.com/office/officeart/2005/8/layout/bProcess2"/>
    <dgm:cxn modelId="{1F603250-DC97-48D0-AE4B-247AF1490B8E}" type="presParOf" srcId="{4D09EE0F-4F40-40AF-BB67-6095B6EC9AF6}" destId="{71912FC0-726B-4E3F-9390-F775E87AB32F}" srcOrd="0" destOrd="0" presId="urn:microsoft.com/office/officeart/2005/8/layout/bProcess2"/>
    <dgm:cxn modelId="{AB878069-CE08-409D-A071-7C892050C2B4}" type="presParOf" srcId="{4D09EE0F-4F40-40AF-BB67-6095B6EC9AF6}" destId="{8AAE00EA-225A-4D70-B62C-7F5FA8741547}" srcOrd="1" destOrd="0" presId="urn:microsoft.com/office/officeart/2005/8/layout/bProcess2"/>
    <dgm:cxn modelId="{3BACFD13-C275-4FC5-BF4F-1DC748D3B46D}" type="presParOf" srcId="{4D09EE0F-4F40-40AF-BB67-6095B6EC9AF6}" destId="{D0D015C8-F9C7-485E-A004-67D91FE3E245}" srcOrd="2" destOrd="0" presId="urn:microsoft.com/office/officeart/2005/8/layout/bProcess2"/>
    <dgm:cxn modelId="{70144C94-195A-4EF9-8A14-F9BFCCB28014}" type="presParOf" srcId="{D0D015C8-F9C7-485E-A004-67D91FE3E245}" destId="{6388F228-671D-4B38-A104-9943A477BEB2}" srcOrd="0" destOrd="0" presId="urn:microsoft.com/office/officeart/2005/8/layout/bProcess2"/>
    <dgm:cxn modelId="{F257E9DD-4F93-4A00-ADDF-675AC9AED53F}" type="presParOf" srcId="{D0D015C8-F9C7-485E-A004-67D91FE3E245}" destId="{21E30398-0F1A-4B0F-BFCB-462DC1D2CEE8}" srcOrd="1" destOrd="0" presId="urn:microsoft.com/office/officeart/2005/8/layout/bProcess2"/>
    <dgm:cxn modelId="{2A03CE01-44F0-4305-ACBB-761FCED52206}" type="presParOf" srcId="{4D09EE0F-4F40-40AF-BB67-6095B6EC9AF6}" destId="{323EB612-393F-489E-A4FF-3C22C972D3AB}" srcOrd="3" destOrd="0" presId="urn:microsoft.com/office/officeart/2005/8/layout/bProcess2"/>
    <dgm:cxn modelId="{E109D98A-E723-4931-9C71-134D31963840}" type="presParOf" srcId="{4D09EE0F-4F40-40AF-BB67-6095B6EC9AF6}" destId="{8C867255-5D10-4359-8E36-D57C51B83F99}" srcOrd="4" destOrd="0" presId="urn:microsoft.com/office/officeart/2005/8/layout/bProcess2"/>
    <dgm:cxn modelId="{F0AE7700-FD10-4A6C-98DB-F1C41BAD9C3C}" type="presParOf" srcId="{8C867255-5D10-4359-8E36-D57C51B83F99}" destId="{DAD16240-BB12-4AFD-B579-EA82DE4FD590}" srcOrd="0" destOrd="0" presId="urn:microsoft.com/office/officeart/2005/8/layout/bProcess2"/>
    <dgm:cxn modelId="{D1B2571D-F19E-4EF6-9793-32A8FEB3F0A4}" type="presParOf" srcId="{8C867255-5D10-4359-8E36-D57C51B83F99}" destId="{8BAEC278-8EC1-4140-A266-5F050A34490A}" srcOrd="1" destOrd="0" presId="urn:microsoft.com/office/officeart/2005/8/layout/bProcess2"/>
    <dgm:cxn modelId="{FAE491D6-F99A-46DF-988B-EC65177D152E}" type="presParOf" srcId="{4D09EE0F-4F40-40AF-BB67-6095B6EC9AF6}" destId="{CCF497C6-7370-4547-95B3-F2836A4FFC6E}" srcOrd="5" destOrd="0" presId="urn:microsoft.com/office/officeart/2005/8/layout/bProcess2"/>
    <dgm:cxn modelId="{5E24910F-48B0-4F58-8B46-442E18A889F8}" type="presParOf" srcId="{4D09EE0F-4F40-40AF-BB67-6095B6EC9AF6}" destId="{F661E5FE-302D-43B8-A614-2A367793282B}" srcOrd="6" destOrd="0" presId="urn:microsoft.com/office/officeart/2005/8/layout/bProcess2"/>
    <dgm:cxn modelId="{CF986242-D766-407F-BCD7-52EDB6C5E98B}" type="presParOf" srcId="{F661E5FE-302D-43B8-A614-2A367793282B}" destId="{83AC0555-068C-4F33-B528-5D0FF4029CE7}" srcOrd="0" destOrd="0" presId="urn:microsoft.com/office/officeart/2005/8/layout/bProcess2"/>
    <dgm:cxn modelId="{EDFC1FD3-F654-4A50-B06F-F4606209AF6E}" type="presParOf" srcId="{F661E5FE-302D-43B8-A614-2A367793282B}" destId="{D6E821EF-46B5-4B08-8D91-176ED527E293}" srcOrd="1" destOrd="0" presId="urn:microsoft.com/office/officeart/2005/8/layout/bProcess2"/>
    <dgm:cxn modelId="{92E92C40-1066-41B5-8589-8AB1ABFC022A}" type="presParOf" srcId="{4D09EE0F-4F40-40AF-BB67-6095B6EC9AF6}" destId="{16385907-F8DC-4926-B11C-333A95CEA95C}" srcOrd="7" destOrd="0" presId="urn:microsoft.com/office/officeart/2005/8/layout/bProcess2"/>
    <dgm:cxn modelId="{DF9E93AF-6EC1-442F-8C12-871E1CB7B056}" type="presParOf" srcId="{4D09EE0F-4F40-40AF-BB67-6095B6EC9AF6}" destId="{21E7F0A7-8C97-4A40-8C71-2B652E45747D}" srcOrd="8" destOrd="0" presId="urn:microsoft.com/office/officeart/2005/8/layout/bProcess2"/>
  </dgm:cxnLst>
  <dgm:bg/>
  <dgm:whole/>
  <dgm:extLst>
    <a:ext uri="http://schemas.microsoft.com/office/drawing/2008/diagram">
      <dsp:dataModelExt xmlns:dsp="http://schemas.microsoft.com/office/drawing/2008/diagram" relId="rId3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1912FC0-726B-4E3F-9390-F775E87AB32F}">
      <dsp:nvSpPr>
        <dsp:cNvPr id="0" name=""/>
        <dsp:cNvSpPr/>
      </dsp:nvSpPr>
      <dsp:spPr>
        <a:xfrm>
          <a:off x="4203" y="903309"/>
          <a:ext cx="2521350" cy="1775421"/>
        </a:xfrm>
        <a:prstGeom prst="ellipse">
          <a:avLst/>
        </a:prstGeom>
        <a:gradFill rotWithShape="0">
          <a:gsLst>
            <a:gs pos="0">
              <a:schemeClr val="accent2">
                <a:hueOff val="0"/>
                <a:satOff val="0"/>
                <a:lumOff val="0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0"/>
                <a:satOff val="0"/>
                <a:lumOff val="0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0"/>
                <a:satOff val="0"/>
                <a:lumOff val="0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Make a Catalog List </a:t>
          </a:r>
          <a:r>
            <a:rPr lang="en-US" sz="1000" kern="1200">
              <a:solidFill>
                <a:sysClr val="windowText" lastClr="000000"/>
              </a:solidFill>
            </a:rPr>
            <a:t>https://graph.microsoft.com/beta/admin/windows/updates/catalog/entries?select=id</a:t>
          </a:r>
        </a:p>
      </dsp:txBody>
      <dsp:txXfrm>
        <a:off x="373446" y="1163313"/>
        <a:ext cx="1782864" cy="1255413"/>
      </dsp:txXfrm>
    </dsp:sp>
    <dsp:sp modelId="{8AAE00EA-225A-4D70-B62C-7F5FA8741547}">
      <dsp:nvSpPr>
        <dsp:cNvPr id="0" name=""/>
        <dsp:cNvSpPr/>
      </dsp:nvSpPr>
      <dsp:spPr>
        <a:xfrm rot="10800000">
          <a:off x="1078540" y="2771899"/>
          <a:ext cx="372676" cy="197518"/>
        </a:xfrm>
        <a:prstGeom prst="triangle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/>
          <a:lightRig rig="threePt" dir="t">
            <a:rot lat="0" lon="0" rev="7500000"/>
          </a:lightRig>
        </a:scene3d>
        <a:sp3d z="-70000" extrusionH="63500" prstMaterial="matte">
          <a:bevelT w="25400" h="6350" prst="relaxedInset"/>
          <a:contourClr>
            <a:schemeClr val="bg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21E30398-0F1A-4B0F-BFCB-462DC1D2CEE8}">
      <dsp:nvSpPr>
        <dsp:cNvPr id="0" name=""/>
        <dsp:cNvSpPr/>
      </dsp:nvSpPr>
      <dsp:spPr>
        <a:xfrm>
          <a:off x="124823" y="3051407"/>
          <a:ext cx="2280111" cy="1718018"/>
        </a:xfrm>
        <a:prstGeom prst="ellipse">
          <a:avLst/>
        </a:prstGeom>
        <a:gradFill rotWithShape="0">
          <a:gsLst>
            <a:gs pos="0">
              <a:schemeClr val="accent2">
                <a:hueOff val="686585"/>
                <a:satOff val="-12202"/>
                <a:lumOff val="392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686585"/>
                <a:satOff val="-12202"/>
                <a:lumOff val="392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686585"/>
                <a:satOff val="-12202"/>
                <a:lumOff val="392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Create a Parameter:</a:t>
          </a:r>
          <a:r>
            <a:rPr lang="en-US" sz="1000" kern="1200">
              <a:solidFill>
                <a:sysClr val="windowText" lastClr="000000"/>
              </a:solidFill>
            </a:rPr>
            <a:t>catalog_id</a:t>
          </a:r>
        </a:p>
      </dsp:txBody>
      <dsp:txXfrm>
        <a:off x="458738" y="3303005"/>
        <a:ext cx="1612281" cy="1214822"/>
      </dsp:txXfrm>
    </dsp:sp>
    <dsp:sp modelId="{323EB612-393F-489E-A4FF-3C22C972D3AB}">
      <dsp:nvSpPr>
        <dsp:cNvPr id="0" name=""/>
        <dsp:cNvSpPr/>
      </dsp:nvSpPr>
      <dsp:spPr>
        <a:xfrm rot="5335922">
          <a:off x="2550931" y="3784209"/>
          <a:ext cx="372676" cy="197518"/>
        </a:xfrm>
        <a:prstGeom prst="triangle">
          <a:avLst/>
        </a:prstGeom>
        <a:solidFill>
          <a:schemeClr val="accent2">
            <a:hueOff val="915447"/>
            <a:satOff val="-16269"/>
            <a:lumOff val="523"/>
            <a:alphaOff val="0"/>
          </a:schemeClr>
        </a:solidFill>
        <a:ln>
          <a:noFill/>
        </a:ln>
        <a:effectLst/>
        <a:scene3d>
          <a:camera prst="orthographicFront"/>
          <a:lightRig rig="threePt" dir="t">
            <a:rot lat="0" lon="0" rev="7500000"/>
          </a:lightRig>
        </a:scene3d>
        <a:sp3d z="-70000" extrusionH="63500" prstMaterial="matte">
          <a:bevelT w="25400" h="6350" prst="relaxedInset"/>
          <a:contourClr>
            <a:schemeClr val="bg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8BAEC278-8EC1-4140-A266-5F050A34490A}">
      <dsp:nvSpPr>
        <dsp:cNvPr id="0" name=""/>
        <dsp:cNvSpPr/>
      </dsp:nvSpPr>
      <dsp:spPr>
        <a:xfrm>
          <a:off x="3057949" y="2925159"/>
          <a:ext cx="3186246" cy="1844266"/>
        </a:xfrm>
        <a:prstGeom prst="ellipse">
          <a:avLst/>
        </a:prstGeom>
        <a:gradFill rotWithShape="0">
          <a:gsLst>
            <a:gs pos="0">
              <a:schemeClr val="accent2">
                <a:hueOff val="1373170"/>
                <a:satOff val="-24404"/>
                <a:lumOff val="785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1373170"/>
                <a:satOff val="-24404"/>
                <a:lumOff val="785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1373170"/>
                <a:satOff val="-24404"/>
                <a:lumOff val="785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200" b="1" kern="1200"/>
            <a:t>Call a Function:</a:t>
          </a:r>
          <a:r>
            <a:rPr lang="en-US" sz="1000" kern="1200">
              <a:solidFill>
                <a:sysClr val="windowText" lastClr="000000"/>
              </a:solidFill>
            </a:rPr>
            <a:t>https://graph.microsoft.com/beta/admin/windows/updates/products/FindByCatalogId(catalogID='" &amp; catalogID &amp; "')?expand=revisions($expand=catalogEntry,knowledgeBaseArticle),knownIssues($expand=originatingKnowledgeBaseArticle,resolvingKnowledgeBaseArticle)</a:t>
          </a:r>
        </a:p>
      </dsp:txBody>
      <dsp:txXfrm>
        <a:off x="3524564" y="3195246"/>
        <a:ext cx="2253016" cy="1304092"/>
      </dsp:txXfrm>
    </dsp:sp>
    <dsp:sp modelId="{CCF497C6-7370-4547-95B3-F2836A4FFC6E}">
      <dsp:nvSpPr>
        <dsp:cNvPr id="0" name=""/>
        <dsp:cNvSpPr/>
      </dsp:nvSpPr>
      <dsp:spPr>
        <a:xfrm>
          <a:off x="4464734" y="2545827"/>
          <a:ext cx="372676" cy="197518"/>
        </a:xfrm>
        <a:prstGeom prst="triangle">
          <a:avLst/>
        </a:prstGeom>
        <a:solidFill>
          <a:schemeClr val="accent2">
            <a:hueOff val="1830893"/>
            <a:satOff val="-32539"/>
            <a:lumOff val="1046"/>
            <a:alphaOff val="0"/>
          </a:schemeClr>
        </a:solidFill>
        <a:ln>
          <a:noFill/>
        </a:ln>
        <a:effectLst/>
        <a:scene3d>
          <a:camera prst="orthographicFront"/>
          <a:lightRig rig="threePt" dir="t">
            <a:rot lat="0" lon="0" rev="7500000"/>
          </a:lightRig>
        </a:scene3d>
        <a:sp3d z="-70000" extrusionH="63500" prstMaterial="matte">
          <a:bevelT w="25400" h="6350" prst="relaxedInset"/>
          <a:contourClr>
            <a:schemeClr val="bg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D6E821EF-46B5-4B08-8D91-176ED527E293}">
      <dsp:nvSpPr>
        <dsp:cNvPr id="0" name=""/>
        <dsp:cNvSpPr/>
      </dsp:nvSpPr>
      <dsp:spPr>
        <a:xfrm>
          <a:off x="3496922" y="1664979"/>
          <a:ext cx="2308299" cy="710215"/>
        </a:xfrm>
        <a:prstGeom prst="ellipse">
          <a:avLst/>
        </a:prstGeom>
        <a:gradFill rotWithShape="0">
          <a:gsLst>
            <a:gs pos="0">
              <a:schemeClr val="accent2">
                <a:hueOff val="2059755"/>
                <a:satOff val="-36606"/>
                <a:lumOff val="1177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2059755"/>
                <a:satOff val="-36606"/>
                <a:lumOff val="1177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2059755"/>
                <a:satOff val="-36606"/>
                <a:lumOff val="1177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Invoke the custom Function</a:t>
          </a:r>
        </a:p>
      </dsp:txBody>
      <dsp:txXfrm>
        <a:off x="3834965" y="1768988"/>
        <a:ext cx="1632213" cy="502197"/>
      </dsp:txXfrm>
    </dsp:sp>
    <dsp:sp modelId="{16385907-F8DC-4926-B11C-333A95CEA95C}">
      <dsp:nvSpPr>
        <dsp:cNvPr id="0" name=""/>
        <dsp:cNvSpPr/>
      </dsp:nvSpPr>
      <dsp:spPr>
        <a:xfrm>
          <a:off x="4464734" y="1285647"/>
          <a:ext cx="372676" cy="197518"/>
        </a:xfrm>
        <a:prstGeom prst="triangle">
          <a:avLst/>
        </a:prstGeom>
        <a:solidFill>
          <a:schemeClr val="accent2">
            <a:hueOff val="2746340"/>
            <a:satOff val="-48808"/>
            <a:lumOff val="1569"/>
            <a:alphaOff val="0"/>
          </a:schemeClr>
        </a:solidFill>
        <a:ln>
          <a:noFill/>
        </a:ln>
        <a:effectLst/>
        <a:scene3d>
          <a:camera prst="orthographicFront"/>
          <a:lightRig rig="threePt" dir="t">
            <a:rot lat="0" lon="0" rev="7500000"/>
          </a:lightRig>
        </a:scene3d>
        <a:sp3d z="-70000" extrusionH="63500" prstMaterial="matte">
          <a:bevelT w="25400" h="6350" prst="relaxedInset"/>
          <a:contourClr>
            <a:schemeClr val="bg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2">
          <a:scrgbClr r="0" g="0" b="0"/>
        </a:effectRef>
        <a:fontRef idx="minor">
          <a:schemeClr val="lt1"/>
        </a:fontRef>
      </dsp:style>
    </dsp:sp>
    <dsp:sp modelId="{21E7F0A7-8C97-4A40-8C71-2B652E45747D}">
      <dsp:nvSpPr>
        <dsp:cNvPr id="0" name=""/>
        <dsp:cNvSpPr/>
      </dsp:nvSpPr>
      <dsp:spPr>
        <a:xfrm>
          <a:off x="4118677" y="50224"/>
          <a:ext cx="1064790" cy="1064790"/>
        </a:xfrm>
        <a:prstGeom prst="ellipse">
          <a:avLst/>
        </a:prstGeom>
        <a:gradFill rotWithShape="0">
          <a:gsLst>
            <a:gs pos="0">
              <a:schemeClr val="accent2">
                <a:hueOff val="2746340"/>
                <a:satOff val="-48808"/>
                <a:lumOff val="1569"/>
                <a:alphaOff val="0"/>
                <a:satMod val="103000"/>
                <a:lumMod val="102000"/>
                <a:tint val="94000"/>
              </a:schemeClr>
            </a:gs>
            <a:gs pos="50000">
              <a:schemeClr val="accent2">
                <a:hueOff val="2746340"/>
                <a:satOff val="-48808"/>
                <a:lumOff val="1569"/>
                <a:alphaOff val="0"/>
                <a:satMod val="110000"/>
                <a:lumMod val="100000"/>
                <a:shade val="100000"/>
              </a:schemeClr>
            </a:gs>
            <a:gs pos="100000">
              <a:schemeClr val="accent2">
                <a:hueOff val="2746340"/>
                <a:satOff val="-48808"/>
                <a:lumOff val="1569"/>
                <a:alphaOff val="0"/>
                <a:lumMod val="99000"/>
                <a:satMod val="120000"/>
                <a:shade val="78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/>
            <a:t>Retrieve revisions along with catalogID</a:t>
          </a:r>
        </a:p>
      </dsp:txBody>
      <dsp:txXfrm>
        <a:off x="4274612" y="206159"/>
        <a:ext cx="752920" cy="75292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bProcess2">
  <dgm:title val=""/>
  <dgm:desc val=""/>
  <dgm:catLst>
    <dgm:cat type="process" pri="2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  <dgm:pt modelId="7">
          <dgm:prSet phldr="1"/>
        </dgm:pt>
        <dgm:pt modelId="8">
          <dgm:prSet phldr="1"/>
        </dgm:pt>
        <dgm:pt modelId="9">
          <dgm:prSet phldr="1"/>
        </dgm:pt>
      </dgm:ptLst>
      <dgm:cxnLst>
        <dgm:cxn modelId="10" srcId="0" destId="1" srcOrd="0" destOrd="0"/>
        <dgm:cxn modelId="11" srcId="0" destId="2" srcOrd="1" destOrd="0"/>
        <dgm:cxn modelId="12" srcId="0" destId="3" srcOrd="2" destOrd="0"/>
        <dgm:cxn modelId="13" srcId="0" destId="4" srcOrd="3" destOrd="0"/>
        <dgm:cxn modelId="14" srcId="0" destId="5" srcOrd="4" destOrd="0"/>
        <dgm:cxn modelId="15" srcId="0" destId="6" srcOrd="5" destOrd="0"/>
        <dgm:cxn modelId="16" srcId="0" destId="7" srcOrd="6" destOrd="0"/>
        <dgm:cxn modelId="17" srcId="0" destId="8" srcOrd="7" destOrd="0"/>
        <dgm:cxn modelId="18" srcId="0" destId="9" srcOrd="8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/>
    </dgm:varLst>
    <dgm:choose name="Name0">
      <dgm:if name="Name1" func="var" arg="dir" op="equ" val="norm">
        <dgm:alg type="snake">
          <dgm:param type="grDir" val="tL"/>
          <dgm:param type="flowDir" val="col"/>
          <dgm:param type="contDir" val="revDir"/>
        </dgm:alg>
      </dgm:if>
      <dgm:else name="Name2">
        <dgm:alg type="snake">
          <dgm:param type="grDir" val="tR"/>
          <dgm:param type="flowDir" val="col"/>
          <dgm:param type="contDir" val="revDi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firstNode" refType="w"/>
      <dgm:constr type="w" for="ch" forName="lastNode" refType="w" refFor="ch" refForName="firstNode" op="equ"/>
      <dgm:constr type="w" for="ch" forName="middleNode" refType="w" refFor="ch" refForName="firstNode" op="equ"/>
      <dgm:constr type="h" for="ch" ptType="sibTrans" refType="w" refFor="ch" refForName="middleNode" op="equ" fact="0.35"/>
      <dgm:constr type="sp" refType="w" refFor="ch" refForName="middleNode" fact="0.5"/>
      <dgm:constr type="connDist" for="des" ptType="sibTrans" op="equ"/>
      <dgm:constr type="primFontSz" for="ch" forName="firstNode" val="65"/>
      <dgm:constr type="primFontSz" for="ch" forName="lastNode" refType="primFontSz" refFor="ch" refForName="firstNode" op="equ"/>
      <dgm:constr type="primFontSz" for="des" forName="shape" val="65"/>
      <dgm:constr type="primFontSz" for="des" forName="shape" refType="primFontSz" refFor="ch" refForName="firstNode" op="lte"/>
      <dgm:constr type="primFontSz" for="des" forName="shape" refType="primFontSz" refFor="ch" refForName="lastNode" op="lte"/>
    </dgm:constrLst>
    <dgm:ruleLst/>
    <dgm:forEach name="Name3" axis="ch" ptType="node">
      <dgm:choose name="Name4">
        <dgm:if name="Name5" axis="self" ptType="node" func="pos" op="equ" val="1">
          <dgm:layoutNode name="firstNode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primFontSz" val="5" fact="NaN" max="NaN"/>
            </dgm:ruleLst>
          </dgm:layoutNode>
        </dgm:if>
        <dgm:if name="Name6" axis="self" ptType="node" func="revPos" op="equ" val="1">
          <dgm:layoutNode name="lastNode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primFontSz" val="5" fact="NaN" max="NaN"/>
            </dgm:ruleLst>
          </dgm:layoutNode>
        </dgm:if>
        <dgm:else name="Name7">
          <dgm:layoutNode name="middleNod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h" refType="w"/>
              <dgm:constr type="w" for="ch" forName="padding" refType="w"/>
              <dgm:constr type="h" for="ch" forName="padding" refType="h"/>
              <dgm:constr type="w" for="ch" forName="shape" refType="w" fact="0.667"/>
              <dgm:constr type="h" for="ch" forName="shape" refType="h" fact="0.667"/>
              <dgm:constr type="ctrX" for="ch" forName="shape" refType="w" fact="0.5"/>
              <dgm:constr type="ctrY" for="ch" forName="shape" refType="h" fact="0.5"/>
            </dgm:constrLst>
            <dgm:ruleLst/>
            <dgm:layoutNode name="padding">
              <dgm:alg type="sp"/>
              <dgm:shape xmlns:r="http://schemas.openxmlformats.org/officeDocument/2006/relationships" type="ellipse" r:blip="" hideGeom="1">
                <dgm:adjLst/>
              </dgm:shape>
              <dgm:presOf/>
              <dgm:constrLst/>
              <dgm:ruleLst/>
            </dgm:layoutNode>
            <dgm:layoutNode name="shape">
              <dgm:varLst>
                <dgm:bulletEnabled val="1"/>
              </dgm:varLst>
              <dgm:alg type="tx">
                <dgm:param type="txAnchorVertCh" val="mid"/>
              </dgm:alg>
              <dgm:shape xmlns:r="http://schemas.openxmlformats.org/officeDocument/2006/relationships" type="ellipse" r:blip="">
                <dgm:adjLst/>
              </dgm:shape>
              <dgm:presOf axis="desOrSelf" ptType="node"/>
              <dgm:constrLst>
                <dgm:constr type="h" refType="w"/>
                <dgm:constr type="tMarg" refType="primFontSz" fact="0.1"/>
                <dgm:constr type="bMarg" refType="primFontSz" fact="0.1"/>
                <dgm:constr type="lMarg" refType="primFontSz" fact="0.1"/>
                <dgm:constr type="rMarg" refType="primFontSz" fact="0.1"/>
              </dgm:constrLst>
              <dgm:ruleLst>
                <dgm:rule type="primFontSz" val="5" fact="NaN" max="NaN"/>
              </dgm:ruleLst>
            </dgm:layoutNode>
          </dgm:layoutNode>
        </dgm:else>
      </dgm:choose>
      <dgm:forEach name="Name8" axis="followSib" ptType="sibTrans" cnt="1">
        <dgm:layoutNode name="sibTrans">
          <dgm:choose name="Name9">
            <dgm:if name="Name10" func="var" arg="dir" op="equ" val="norm">
              <dgm:choose name="Name11">
                <dgm:if name="Name12" axis="self" ptType="sibTrans" func="pos" op="equ" val="1">
                  <dgm:alg type="conn">
                    <dgm:param type="begPts" val="auto"/>
                    <dgm:param type="endPts" val="auto"/>
                    <dgm:param type="srcNode" val="firstNode"/>
                    <dgm:param type="dstNode" val="shape"/>
                  </dgm:alg>
                </dgm:if>
                <dgm:if name="Name13" axis="self" ptType="sibTrans" func="revPos" op="equ" val="1">
                  <dgm:alg type="conn">
                    <dgm:param type="begPts" val="auto"/>
                    <dgm:param type="endPts" val="auto"/>
                    <dgm:param type="srcNode" val="shape"/>
                    <dgm:param type="dstNode" val="lastNode"/>
                  </dgm:alg>
                </dgm:if>
                <dgm:else name="Name14">
                  <dgm:alg type="conn">
                    <dgm:param type="begPts" val="auto"/>
                    <dgm:param type="endPts" val="auto"/>
                    <dgm:param type="srcNode" val="shape"/>
                    <dgm:param type="dstNode" val="shape"/>
                  </dgm:alg>
                </dgm:else>
              </dgm:choose>
            </dgm:if>
            <dgm:else name="Name15">
              <dgm:choose name="Name16">
                <dgm:if name="Name17" axis="self" ptType="sibTrans" func="pos" op="equ" val="1">
                  <dgm:alg type="conn">
                    <dgm:param type="begPts" val="auto"/>
                    <dgm:param type="endPts" val="auto"/>
                    <dgm:param type="srcNode" val="firstNode"/>
                    <dgm:param type="dstNode" val="shape"/>
                  </dgm:alg>
                </dgm:if>
                <dgm:if name="Name18" axis="self" ptType="sibTrans" func="revPos" op="equ" val="1">
                  <dgm:alg type="conn">
                    <dgm:param type="begPts" val="auto"/>
                    <dgm:param type="endPts" val="auto"/>
                    <dgm:param type="srcNode" val="shape"/>
                    <dgm:param type="dstNode" val="lastNode"/>
                  </dgm:alg>
                </dgm:if>
                <dgm:else name="Name19">
                  <dgm:alg type="conn">
                    <dgm:param type="begPts" val="auto"/>
                    <dgm:param type="endPts" val="auto"/>
                    <dgm:param type="srcNode" val="shape"/>
                    <dgm:param type="dstNode" val="shape"/>
                  </dgm:alg>
                </dgm:else>
              </dgm:choose>
            </dgm:else>
          </dgm:choose>
          <dgm:shape xmlns:r="http://schemas.openxmlformats.org/officeDocument/2006/relationships" rot="90" type="triangle" r:blip="">
            <dgm:adjLst/>
          </dgm:shape>
          <dgm:presOf axis="self"/>
          <dgm:constrLst>
            <dgm:constr type="w" refType="h"/>
            <dgm:constr type="connDist"/>
            <dgm:constr type="begPad" refType="connDist" fact="0.25"/>
            <dgm:constr type="endPad" refType="connDist" fact="0.22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2">
  <dgm:title val=""/>
  <dgm:desc val=""/>
  <dgm:catLst>
    <dgm:cat type="3D" pri="11200"/>
  </dgm:catLst>
  <dgm:scene3d>
    <a:camera prst="orthographicFront"/>
    <a:lightRig rig="threePt" dir="t"/>
  </dgm:scene3d>
  <dgm:styleLbl name="node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tx1"/>
      </a:fontRef>
    </dgm:style>
  </dgm:styleLbl>
  <dgm:styleLbl name="aling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>
        <a:rot lat="0" lon="0" rev="7500000"/>
      </a:lightRig>
    </dgm:scene3d>
    <dgm:sp3d z="254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>
        <a:rot lat="0" lon="0" rev="7500000"/>
      </a:lightRig>
    </dgm:scene3d>
    <dgm:sp3d z="-1524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>
        <a:rot lat="0" lon="0" rev="7500000"/>
      </a:lightRig>
    </dgm:scene3d>
    <dgm:sp3d z="-700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>
        <a:rot lat="0" lon="0" rev="7500000"/>
      </a:lightRig>
    </dgm:scene3d>
    <dgm:sp3d z="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>
        <a:rot lat="0" lon="0" rev="7500000"/>
      </a:lightRig>
    </dgm:scene3d>
    <dgm:sp3d z="-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>
        <a:rot lat="0" lon="0" rev="7500000"/>
      </a:lightRig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>
        <a:rot lat="0" lon="0" rev="7500000"/>
      </a:lightRig>
    </dgm:scene3d>
    <dgm:sp3d extrusionH="190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>
        <a:rot lat="0" lon="0" rev="7500000"/>
      </a:lightRig>
    </dgm:scene3d>
    <dgm:sp3d prstMaterial="plastic">
      <a:bevelT w="127000" h="3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2445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0800" h="190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bevelB w="120650" h="571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>
        <a:rot lat="0" lon="0" rev="7500000"/>
      </a:lightRig>
    </dgm:scene3d>
    <dgm:sp3d z="-152400" extrusionH="63500" prstMaterial="matte">
      <a:bevelT w="144450" h="6350" prst="relaxedInset"/>
      <a:contourClr>
        <a:schemeClr val="bg1"/>
      </a:contourClr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  <a:bevelB w="88900" h="121750" prst="angle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F39BEF7DA48C4282B892B24029EC60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FDEAE3-0556-4682-926A-7D1E4245AA6B}"/>
      </w:docPartPr>
      <w:docPartBody>
        <w:p w:rsidR="00000000" w:rsidRDefault="00000000">
          <w:pPr>
            <w:pStyle w:val="F39BEF7DA48C4282B892B24029EC60E8"/>
          </w:pPr>
          <w:r w:rsidRPr="00B90C9D">
            <w:t>12/30/22</w:t>
          </w:r>
        </w:p>
      </w:docPartBody>
    </w:docPart>
    <w:docPart>
      <w:docPartPr>
        <w:name w:val="4866E881403147C890337ED3CB4EBA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9ADA802-D250-446C-99EC-6B43BE3F49B5}"/>
      </w:docPartPr>
      <w:docPartBody>
        <w:p w:rsidR="00000000" w:rsidRDefault="00000000">
          <w:pPr>
            <w:pStyle w:val="4866E881403147C890337ED3CB4EBAB8"/>
          </w:pPr>
          <w:r w:rsidRPr="00B90C9D">
            <w:t>Gurmeet Dhillon</w:t>
          </w:r>
        </w:p>
      </w:docPartBody>
    </w:docPart>
    <w:docPart>
      <w:docPartPr>
        <w:name w:val="BAFA6BCE8A724D39A17A31349C93029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1D6E6E-7515-4771-A8E9-516DEF7426C7}"/>
      </w:docPartPr>
      <w:docPartBody>
        <w:p w:rsidR="00000000" w:rsidRDefault="00000000">
          <w:pPr>
            <w:pStyle w:val="BAFA6BCE8A724D39A17A31349C930299"/>
          </w:pPr>
          <w:r>
            <w:t>Project Communication Plan</w:t>
          </w:r>
        </w:p>
      </w:docPartBody>
    </w:docPart>
    <w:docPart>
      <w:docPartPr>
        <w:name w:val="FA2C9909FEA94C20BBF28CB5F38D33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F0B5BC-8563-4B5D-BA6B-8CC173269D14}"/>
      </w:docPartPr>
      <w:docPartBody>
        <w:p w:rsidR="00000000" w:rsidRDefault="00000000">
          <w:pPr>
            <w:pStyle w:val="FA2C9909FEA94C20BBF28CB5F38D3322"/>
          </w:pPr>
          <w:r>
            <w:t>Name 4</w:t>
          </w:r>
        </w:p>
      </w:docPartBody>
    </w:docPart>
    <w:docPart>
      <w:docPartPr>
        <w:name w:val="33DD5CD0C0D64671B1FED335E4A58BC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B3739B-7096-477D-8634-E6BB5CA72323}"/>
      </w:docPartPr>
      <w:docPartBody>
        <w:p w:rsidR="00000000" w:rsidRDefault="008F1CA3" w:rsidP="008F1CA3">
          <w:pPr>
            <w:pStyle w:val="33DD5CD0C0D64671B1FED335E4A58BC7"/>
          </w:pPr>
          <w:r>
            <w:t>Project Communication Plan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CA3"/>
    <w:rsid w:val="00213E4E"/>
    <w:rsid w:val="0047444E"/>
    <w:rsid w:val="008F1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53C96EA97FE489EAC065D2A23D96D07">
    <w:name w:val="D53C96EA97FE489EAC065D2A23D96D07"/>
  </w:style>
  <w:style w:type="paragraph" w:customStyle="1" w:styleId="F39BEF7DA48C4282B892B24029EC60E8">
    <w:name w:val="F39BEF7DA48C4282B892B24029EC60E8"/>
  </w:style>
  <w:style w:type="paragraph" w:customStyle="1" w:styleId="6FFD76AA97C94B439E3C9CE57D6DE6D8">
    <w:name w:val="6FFD76AA97C94B439E3C9CE57D6DE6D8"/>
  </w:style>
  <w:style w:type="paragraph" w:customStyle="1" w:styleId="4866E881403147C890337ED3CB4EBAB8">
    <w:name w:val="4866E881403147C890337ED3CB4EBAB8"/>
  </w:style>
  <w:style w:type="paragraph" w:customStyle="1" w:styleId="135A8E4BD6E0483EA469C13E55ECD8EC">
    <w:name w:val="135A8E4BD6E0483EA469C13E55ECD8EC"/>
  </w:style>
  <w:style w:type="paragraph" w:customStyle="1" w:styleId="C9C943A522034299A9C0F39CF1304874">
    <w:name w:val="C9C943A522034299A9C0F39CF1304874"/>
  </w:style>
  <w:style w:type="paragraph" w:customStyle="1" w:styleId="BAFA6BCE8A724D39A17A31349C930299">
    <w:name w:val="BAFA6BCE8A724D39A17A31349C930299"/>
  </w:style>
  <w:style w:type="paragraph" w:customStyle="1" w:styleId="07EB433651EC425EBE1EAA222EB2C7A5">
    <w:name w:val="07EB433651EC425EBE1EAA222EB2C7A5"/>
  </w:style>
  <w:style w:type="paragraph" w:customStyle="1" w:styleId="AC600EFE39BB4FD3B77577196A4F1137">
    <w:name w:val="AC600EFE39BB4FD3B77577196A4F1137"/>
  </w:style>
  <w:style w:type="paragraph" w:customStyle="1" w:styleId="431433399BC54A04972A03FCD40D745B">
    <w:name w:val="431433399BC54A04972A03FCD40D745B"/>
  </w:style>
  <w:style w:type="paragraph" w:customStyle="1" w:styleId="78B459C3D38F48E8ADBCEA91AEF3D6B5">
    <w:name w:val="78B459C3D38F48E8ADBCEA91AEF3D6B5"/>
  </w:style>
  <w:style w:type="paragraph" w:customStyle="1" w:styleId="33694206763A41E2B2B46810FC765576">
    <w:name w:val="33694206763A41E2B2B46810FC765576"/>
  </w:style>
  <w:style w:type="paragraph" w:customStyle="1" w:styleId="9FE94384C18D4456A208324EDF66C48B">
    <w:name w:val="9FE94384C18D4456A208324EDF66C48B"/>
  </w:style>
  <w:style w:type="paragraph" w:customStyle="1" w:styleId="9EFEBAA732EA4DF4B4ED0FDD09435478">
    <w:name w:val="9EFEBAA732EA4DF4B4ED0FDD09435478"/>
  </w:style>
  <w:style w:type="paragraph" w:customStyle="1" w:styleId="BBABAD3D82A446D09D2A2E03C4B975AF">
    <w:name w:val="BBABAD3D82A446D09D2A2E03C4B975AF"/>
  </w:style>
  <w:style w:type="paragraph" w:customStyle="1" w:styleId="54FF045937E64B2AAC4FEA7F75860A2B">
    <w:name w:val="54FF045937E64B2AAC4FEA7F75860A2B"/>
  </w:style>
  <w:style w:type="paragraph" w:customStyle="1" w:styleId="9CA866F4F8604576894717B63D91FC5E">
    <w:name w:val="9CA866F4F8604576894717B63D91FC5E"/>
  </w:style>
  <w:style w:type="paragraph" w:customStyle="1" w:styleId="52DE41EDF8D44BDE8092FA623323DF02">
    <w:name w:val="52DE41EDF8D44BDE8092FA623323DF02"/>
  </w:style>
  <w:style w:type="paragraph" w:customStyle="1" w:styleId="FD31C32414DC4377991780CF3E2C51CC">
    <w:name w:val="FD31C32414DC4377991780CF3E2C51CC"/>
  </w:style>
  <w:style w:type="paragraph" w:customStyle="1" w:styleId="88AE6CBC6CDC4187B4CCE16629765D05">
    <w:name w:val="88AE6CBC6CDC4187B4CCE16629765D05"/>
  </w:style>
  <w:style w:type="paragraph" w:customStyle="1" w:styleId="BF58AC6D1FE3493A9C69F676BB943C16">
    <w:name w:val="BF58AC6D1FE3493A9C69F676BB943C16"/>
  </w:style>
  <w:style w:type="paragraph" w:customStyle="1" w:styleId="BD0D24080E1041D1BA12135F8B01B2F1">
    <w:name w:val="BD0D24080E1041D1BA12135F8B01B2F1"/>
  </w:style>
  <w:style w:type="paragraph" w:customStyle="1" w:styleId="BF33EF6FA65347FDB5C032030D4A9D56">
    <w:name w:val="BF33EF6FA65347FDB5C032030D4A9D56"/>
  </w:style>
  <w:style w:type="paragraph" w:customStyle="1" w:styleId="DFEA9146FBB9401A90A6B7F9FE378352">
    <w:name w:val="DFEA9146FBB9401A90A6B7F9FE378352"/>
  </w:style>
  <w:style w:type="paragraph" w:customStyle="1" w:styleId="5041BECABE324137BEBE3CFCF2AC11EA">
    <w:name w:val="5041BECABE324137BEBE3CFCF2AC11EA"/>
  </w:style>
  <w:style w:type="paragraph" w:customStyle="1" w:styleId="AB452FEBA9CF4D5AB62E27E1B7063615">
    <w:name w:val="AB452FEBA9CF4D5AB62E27E1B7063615"/>
  </w:style>
  <w:style w:type="paragraph" w:customStyle="1" w:styleId="E7B33BEDE40B4557A56812C18E6F759D">
    <w:name w:val="E7B33BEDE40B4557A56812C18E6F759D"/>
  </w:style>
  <w:style w:type="paragraph" w:customStyle="1" w:styleId="808507261FCE4ED4933087388752C9A7">
    <w:name w:val="808507261FCE4ED4933087388752C9A7"/>
  </w:style>
  <w:style w:type="paragraph" w:customStyle="1" w:styleId="A981444FF3EA448B9B8C5E59CA7516BA">
    <w:name w:val="A981444FF3EA448B9B8C5E59CA7516BA"/>
  </w:style>
  <w:style w:type="paragraph" w:customStyle="1" w:styleId="B0E08DA5BE064AB6A6B9E7E533DAD13F">
    <w:name w:val="B0E08DA5BE064AB6A6B9E7E533DAD13F"/>
  </w:style>
  <w:style w:type="paragraph" w:customStyle="1" w:styleId="8031DB47023B46649E715FA7DF0B65D4">
    <w:name w:val="8031DB47023B46649E715FA7DF0B65D4"/>
  </w:style>
  <w:style w:type="paragraph" w:customStyle="1" w:styleId="A181042E6A3B420EB94BB70A02E40DCD">
    <w:name w:val="A181042E6A3B420EB94BB70A02E40DCD"/>
  </w:style>
  <w:style w:type="paragraph" w:customStyle="1" w:styleId="8F6190F951154B9AB534352102F05AAA">
    <w:name w:val="8F6190F951154B9AB534352102F05AAA"/>
  </w:style>
  <w:style w:type="paragraph" w:customStyle="1" w:styleId="100EAF69D6234AC0819470803941F69F">
    <w:name w:val="100EAF69D6234AC0819470803941F69F"/>
  </w:style>
  <w:style w:type="paragraph" w:customStyle="1" w:styleId="2F8B17C9EF5547FC848078C940256A4A">
    <w:name w:val="2F8B17C9EF5547FC848078C940256A4A"/>
  </w:style>
  <w:style w:type="paragraph" w:customStyle="1" w:styleId="288A561D838540D1BD42E3164905ACFC">
    <w:name w:val="288A561D838540D1BD42E3164905ACFC"/>
  </w:style>
  <w:style w:type="paragraph" w:customStyle="1" w:styleId="F5F00044489146EABB71DAF6496A9646">
    <w:name w:val="F5F00044489146EABB71DAF6496A9646"/>
  </w:style>
  <w:style w:type="paragraph" w:customStyle="1" w:styleId="74A5C1EAD94846719729E349B4A39938">
    <w:name w:val="74A5C1EAD94846719729E349B4A39938"/>
  </w:style>
  <w:style w:type="paragraph" w:customStyle="1" w:styleId="F1CDC5196B6E41B0B996C5499121CB67">
    <w:name w:val="F1CDC5196B6E41B0B996C5499121CB67"/>
  </w:style>
  <w:style w:type="paragraph" w:customStyle="1" w:styleId="5EE84E373F074654A9AB34AED569D070">
    <w:name w:val="5EE84E373F074654A9AB34AED569D070"/>
  </w:style>
  <w:style w:type="paragraph" w:customStyle="1" w:styleId="97221851E20B48519376353971F373FB">
    <w:name w:val="97221851E20B48519376353971F373FB"/>
  </w:style>
  <w:style w:type="paragraph" w:customStyle="1" w:styleId="FF1EA326A9FB4656B28F6F4BE3DC4119">
    <w:name w:val="FF1EA326A9FB4656B28F6F4BE3DC4119"/>
  </w:style>
  <w:style w:type="paragraph" w:customStyle="1" w:styleId="458D2287ECCD4F368DBD74037F33E858">
    <w:name w:val="458D2287ECCD4F368DBD74037F33E858"/>
  </w:style>
  <w:style w:type="paragraph" w:customStyle="1" w:styleId="57F3FC26FC7D4D61BE609BC9AB2C1AC8">
    <w:name w:val="57F3FC26FC7D4D61BE609BC9AB2C1AC8"/>
  </w:style>
  <w:style w:type="paragraph" w:customStyle="1" w:styleId="D50B77F32E754B59BFC47F63D2EF8BDB">
    <w:name w:val="D50B77F32E754B59BFC47F63D2EF8BDB"/>
  </w:style>
  <w:style w:type="paragraph" w:customStyle="1" w:styleId="BBA7BC5AF72C4F0197422FB14F83D374">
    <w:name w:val="BBA7BC5AF72C4F0197422FB14F83D374"/>
  </w:style>
  <w:style w:type="paragraph" w:customStyle="1" w:styleId="43B8A3FB7F1C46B2BEB9850327E1FA27">
    <w:name w:val="43B8A3FB7F1C46B2BEB9850327E1FA27"/>
  </w:style>
  <w:style w:type="paragraph" w:customStyle="1" w:styleId="686A344CF4E64811932E70EE94708440">
    <w:name w:val="686A344CF4E64811932E70EE94708440"/>
  </w:style>
  <w:style w:type="character" w:styleId="Strong">
    <w:name w:val="Strong"/>
    <w:basedOn w:val="DefaultParagraphFont"/>
    <w:uiPriority w:val="1"/>
    <w:qFormat/>
    <w:rPr>
      <w:b/>
      <w:bCs/>
    </w:rPr>
  </w:style>
  <w:style w:type="paragraph" w:customStyle="1" w:styleId="A33E25295F3E4964B8140033E9F2D351">
    <w:name w:val="A33E25295F3E4964B8140033E9F2D351"/>
  </w:style>
  <w:style w:type="paragraph" w:customStyle="1" w:styleId="FF9536E0E9DE4FADA7F558B37D1DD38F">
    <w:name w:val="FF9536E0E9DE4FADA7F558B37D1DD38F"/>
  </w:style>
  <w:style w:type="paragraph" w:customStyle="1" w:styleId="8CF9616B16F64941BBFD9BB1043F1ED7">
    <w:name w:val="8CF9616B16F64941BBFD9BB1043F1ED7"/>
  </w:style>
  <w:style w:type="paragraph" w:customStyle="1" w:styleId="616FB70A418044F78CD51EF56A1704BC">
    <w:name w:val="616FB70A418044F78CD51EF56A1704BC"/>
  </w:style>
  <w:style w:type="paragraph" w:customStyle="1" w:styleId="16EE272F932945DC854283736AFE8CA9">
    <w:name w:val="16EE272F932945DC854283736AFE8CA9"/>
  </w:style>
  <w:style w:type="paragraph" w:customStyle="1" w:styleId="FE675337BAC94C52A9D18C2CF70971AB">
    <w:name w:val="FE675337BAC94C52A9D18C2CF70971AB"/>
  </w:style>
  <w:style w:type="paragraph" w:customStyle="1" w:styleId="AF639469C0FE423E8998AD1C8FE59090">
    <w:name w:val="AF639469C0FE423E8998AD1C8FE59090"/>
  </w:style>
  <w:style w:type="paragraph" w:customStyle="1" w:styleId="CEEC2A632F704BBCA89F28BF9E3521EE">
    <w:name w:val="CEEC2A632F704BBCA89F28BF9E3521EE"/>
  </w:style>
  <w:style w:type="paragraph" w:customStyle="1" w:styleId="D8B832C149DC4204B1E429CD0C6AE2F2">
    <w:name w:val="D8B832C149DC4204B1E429CD0C6AE2F2"/>
  </w:style>
  <w:style w:type="paragraph" w:customStyle="1" w:styleId="C9F777BCC18D4B93B320E526F6BE47FF">
    <w:name w:val="C9F777BCC18D4B93B320E526F6BE47FF"/>
  </w:style>
  <w:style w:type="paragraph" w:customStyle="1" w:styleId="3E59D9091E4D43A58A8AD8D1FCEE0E9F">
    <w:name w:val="3E59D9091E4D43A58A8AD8D1FCEE0E9F"/>
  </w:style>
  <w:style w:type="paragraph" w:customStyle="1" w:styleId="31916E628AD14F9DB01E76D456E14CA8">
    <w:name w:val="31916E628AD14F9DB01E76D456E14CA8"/>
  </w:style>
  <w:style w:type="paragraph" w:customStyle="1" w:styleId="4AC9FE57AAEB42C7B0E6837D7E84DF48">
    <w:name w:val="4AC9FE57AAEB42C7B0E6837D7E84DF48"/>
  </w:style>
  <w:style w:type="paragraph" w:customStyle="1" w:styleId="64EB165835A242C5BDAF2D9FE5F55E16">
    <w:name w:val="64EB165835A242C5BDAF2D9FE5F55E16"/>
  </w:style>
  <w:style w:type="paragraph" w:customStyle="1" w:styleId="83058511FB9047178417E64B08D90E7F">
    <w:name w:val="83058511FB9047178417E64B08D90E7F"/>
  </w:style>
  <w:style w:type="paragraph" w:customStyle="1" w:styleId="2741662049F34AF89F88C127A6E2B3C2">
    <w:name w:val="2741662049F34AF89F88C127A6E2B3C2"/>
  </w:style>
  <w:style w:type="paragraph" w:customStyle="1" w:styleId="165D049484984E4D967D739EC25839C9">
    <w:name w:val="165D049484984E4D967D739EC25839C9"/>
  </w:style>
  <w:style w:type="paragraph" w:customStyle="1" w:styleId="41151A7F47054895A979CFDCDC960415">
    <w:name w:val="41151A7F47054895A979CFDCDC960415"/>
  </w:style>
  <w:style w:type="paragraph" w:customStyle="1" w:styleId="FA2C9909FEA94C20BBF28CB5F38D3322">
    <w:name w:val="FA2C9909FEA94C20BBF28CB5F38D3322"/>
  </w:style>
  <w:style w:type="paragraph" w:customStyle="1" w:styleId="C52EB3E799DF417C87831DC0D40922C6">
    <w:name w:val="C52EB3E799DF417C87831DC0D40922C6"/>
  </w:style>
  <w:style w:type="paragraph" w:customStyle="1" w:styleId="3F6F505F6DE74E05B6BFFD8B387D531D">
    <w:name w:val="3F6F505F6DE74E05B6BFFD8B387D531D"/>
  </w:style>
  <w:style w:type="paragraph" w:customStyle="1" w:styleId="E6C0F8DE5583441184D27D27CCB290FC">
    <w:name w:val="E6C0F8DE5583441184D27D27CCB290FC"/>
  </w:style>
  <w:style w:type="paragraph" w:customStyle="1" w:styleId="B214F12A28D6430E8577E2732DC8762D">
    <w:name w:val="B214F12A28D6430E8577E2732DC8762D"/>
  </w:style>
  <w:style w:type="paragraph" w:customStyle="1" w:styleId="0A68CB2958FB4DDBAF9E9C33B7966A50">
    <w:name w:val="0A68CB2958FB4DDBAF9E9C33B7966A50"/>
  </w:style>
  <w:style w:type="paragraph" w:customStyle="1" w:styleId="1F5C03F2F6064CE88473C1A306F9698C">
    <w:name w:val="1F5C03F2F6064CE88473C1A306F9698C"/>
  </w:style>
  <w:style w:type="paragraph" w:customStyle="1" w:styleId="3622E19410EF4C31AD890C130FF2A5C4">
    <w:name w:val="3622E19410EF4C31AD890C130FF2A5C4"/>
  </w:style>
  <w:style w:type="paragraph" w:customStyle="1" w:styleId="00C4F9CDC1E841579E3E72226D24C705">
    <w:name w:val="00C4F9CDC1E841579E3E72226D24C705"/>
  </w:style>
  <w:style w:type="paragraph" w:customStyle="1" w:styleId="E94E7FA66B03434287494D8A37585624">
    <w:name w:val="E94E7FA66B03434287494D8A37585624"/>
  </w:style>
  <w:style w:type="paragraph" w:customStyle="1" w:styleId="2DEB8EB079A449159140CCBB7D841DA9">
    <w:name w:val="2DEB8EB079A449159140CCBB7D841DA9"/>
  </w:style>
  <w:style w:type="paragraph" w:customStyle="1" w:styleId="306A428D4E4049E59997DAC97E7814CD">
    <w:name w:val="306A428D4E4049E59997DAC97E7814CD"/>
  </w:style>
  <w:style w:type="paragraph" w:customStyle="1" w:styleId="B1ABD276EC7041A8ACEEC4AD52FC75A7">
    <w:name w:val="B1ABD276EC7041A8ACEEC4AD52FC75A7"/>
  </w:style>
  <w:style w:type="paragraph" w:customStyle="1" w:styleId="846221EA469C4A2FB92BD509F32DDD8C">
    <w:name w:val="846221EA469C4A2FB92BD509F32DDD8C"/>
  </w:style>
  <w:style w:type="paragraph" w:customStyle="1" w:styleId="2E6B5F41364C44B9AA1BB6331EF7570F">
    <w:name w:val="2E6B5F41364C44B9AA1BB6331EF7570F"/>
  </w:style>
  <w:style w:type="paragraph" w:customStyle="1" w:styleId="31871308155E46D58A06717507C84ECE">
    <w:name w:val="31871308155E46D58A06717507C84ECE"/>
  </w:style>
  <w:style w:type="paragraph" w:customStyle="1" w:styleId="E433DDBA4E4046FA98A3101415FA8968">
    <w:name w:val="E433DDBA4E4046FA98A3101415FA8968"/>
  </w:style>
  <w:style w:type="paragraph" w:customStyle="1" w:styleId="4FD1DFE9546944D58329C4AFC19C82F6">
    <w:name w:val="4FD1DFE9546944D58329C4AFC19C82F6"/>
  </w:style>
  <w:style w:type="paragraph" w:customStyle="1" w:styleId="CF49170632D748CCBCF8255672C70822">
    <w:name w:val="CF49170632D748CCBCF8255672C70822"/>
  </w:style>
  <w:style w:type="paragraph" w:customStyle="1" w:styleId="2217DCB650234D44A74F2D80A6CC2D4F">
    <w:name w:val="2217DCB650234D44A74F2D80A6CC2D4F"/>
  </w:style>
  <w:style w:type="paragraph" w:customStyle="1" w:styleId="CA425B29785244C7AD233E9C0F5EFF7E">
    <w:name w:val="CA425B29785244C7AD233E9C0F5EFF7E"/>
  </w:style>
  <w:style w:type="paragraph" w:customStyle="1" w:styleId="FD84096167B74496AC9FDD52BA2C78BD">
    <w:name w:val="FD84096167B74496AC9FDD52BA2C78BD"/>
  </w:style>
  <w:style w:type="paragraph" w:customStyle="1" w:styleId="8E602CF9C29145ABBB6C3BB93292131E">
    <w:name w:val="8E602CF9C29145ABBB6C3BB93292131E"/>
  </w:style>
  <w:style w:type="paragraph" w:customStyle="1" w:styleId="5640F2241A3D45ED9522AB7D870AFC1A">
    <w:name w:val="5640F2241A3D45ED9522AB7D870AFC1A"/>
  </w:style>
  <w:style w:type="paragraph" w:customStyle="1" w:styleId="B79BF3E73D664410B56BBF48DB304A50">
    <w:name w:val="B79BF3E73D664410B56BBF48DB304A50"/>
  </w:style>
  <w:style w:type="paragraph" w:customStyle="1" w:styleId="798E035C2E8A4EF9B0858F8535875956">
    <w:name w:val="798E035C2E8A4EF9B0858F8535875956"/>
  </w:style>
  <w:style w:type="paragraph" w:customStyle="1" w:styleId="11D02A849B0240F3B561034F37489B70">
    <w:name w:val="11D02A849B0240F3B561034F37489B70"/>
  </w:style>
  <w:style w:type="paragraph" w:customStyle="1" w:styleId="1EA0E64DD30A4EA88323402B9C587C2A">
    <w:name w:val="1EA0E64DD30A4EA88323402B9C587C2A"/>
  </w:style>
  <w:style w:type="paragraph" w:customStyle="1" w:styleId="9B02C412D9B84D0884EA7C3348A400B2">
    <w:name w:val="9B02C412D9B84D0884EA7C3348A400B2"/>
  </w:style>
  <w:style w:type="paragraph" w:customStyle="1" w:styleId="93B5B45F929E4E8BB15EE925146BE3E3">
    <w:name w:val="93B5B45F929E4E8BB15EE925146BE3E3"/>
  </w:style>
  <w:style w:type="paragraph" w:customStyle="1" w:styleId="86E7CC8CD4E94EB7ADB7988739E8DBA5">
    <w:name w:val="86E7CC8CD4E94EB7ADB7988739E8DBA5"/>
  </w:style>
  <w:style w:type="paragraph" w:customStyle="1" w:styleId="169C95A5E5174C97BA5734F87A209BDB">
    <w:name w:val="169C95A5E5174C97BA5734F87A209BDB"/>
  </w:style>
  <w:style w:type="paragraph" w:customStyle="1" w:styleId="4B1B6880300A4319848FAA4E628137C1">
    <w:name w:val="4B1B6880300A4319848FAA4E628137C1"/>
  </w:style>
  <w:style w:type="paragraph" w:customStyle="1" w:styleId="B74A34ADBB934500A157B9EBDB44CFAC">
    <w:name w:val="B74A34ADBB934500A157B9EBDB44CFAC"/>
  </w:style>
  <w:style w:type="paragraph" w:customStyle="1" w:styleId="CEA10C48365240FE848105BEB019866C">
    <w:name w:val="CEA10C48365240FE848105BEB019866C"/>
  </w:style>
  <w:style w:type="paragraph" w:customStyle="1" w:styleId="DD5FDF71806E41329446847D0C655655">
    <w:name w:val="DD5FDF71806E41329446847D0C655655"/>
  </w:style>
  <w:style w:type="paragraph" w:customStyle="1" w:styleId="B8CBA0FFA0E44FE1BF1218B42BFB8A2A">
    <w:name w:val="B8CBA0FFA0E44FE1BF1218B42BFB8A2A"/>
  </w:style>
  <w:style w:type="paragraph" w:customStyle="1" w:styleId="713CDC1CE57243A2944776B925130EAD">
    <w:name w:val="713CDC1CE57243A2944776B925130EAD"/>
  </w:style>
  <w:style w:type="paragraph" w:customStyle="1" w:styleId="4FD4EC68D63C4EDB89340ABDEDBA1F83">
    <w:name w:val="4FD4EC68D63C4EDB89340ABDEDBA1F83"/>
  </w:style>
  <w:style w:type="paragraph" w:customStyle="1" w:styleId="A049AEA03E3848C89F7A759E22FEFB05">
    <w:name w:val="A049AEA03E3848C89F7A759E22FEFB05"/>
  </w:style>
  <w:style w:type="paragraph" w:customStyle="1" w:styleId="7A7C4185070A485B882A6B521BF83F76">
    <w:name w:val="7A7C4185070A485B882A6B521BF83F76"/>
  </w:style>
  <w:style w:type="paragraph" w:customStyle="1" w:styleId="33DD5CD0C0D64671B1FED335E4A58BC7">
    <w:name w:val="33DD5CD0C0D64671B1FED335E4A58BC7"/>
    <w:rsid w:val="008F1CA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1.jpeg"/></Relationships>
</file>

<file path=word/theme/theme1.xml><?xml version="1.0" encoding="utf-8"?>
<a:theme xmlns:a="http://schemas.openxmlformats.org/drawingml/2006/main" name="Project communication plan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alibri">
      <a:majorFont>
        <a:latin typeface="Calibri" panose="020F05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3000"/>
            <a:satMod val="14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70000"/>
                <a:satMod val="170000"/>
              </a:schemeClr>
              <a:schemeClr val="phClr">
                <a:shade val="70000"/>
                <a:satMod val="130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2D6560C-08F9-4F24-927E-D03DD3B4B4B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53640D3-68B6-4040-A529-D1E85A0123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D2C2DCB-3412-42A2-A1FB-FD9939307C86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Project communication plan</Template>
  <TotalTime>0</TotalTime>
  <Pages>11</Pages>
  <Words>518</Words>
  <Characters>2958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keywords>Dashboard pages</cp:keywords>
  <dc:description/>
  <cp:lastModifiedBy/>
  <cp:revision>1</cp:revision>
  <dcterms:created xsi:type="dcterms:W3CDTF">2024-08-20T14:57:00Z</dcterms:created>
  <dcterms:modified xsi:type="dcterms:W3CDTF">2024-08-20T16:54:00Z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